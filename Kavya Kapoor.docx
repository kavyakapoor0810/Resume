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Layout w:type="fixed"/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697"/>
        <w:gridCol w:w="446"/>
        <w:gridCol w:w="4242"/>
        <w:gridCol w:w="5465"/>
        <w:gridCol w:w="250"/>
        <w:gridCol w:w="542"/>
      </w:tblGrid>
      <w:tr w:rsidR="00F91753" w:rsidRPr="00320ECB" w14:paraId="7FEF70E0" w14:textId="77777777" w:rsidTr="009B72E0">
        <w:trPr>
          <w:trHeight w:val="249"/>
        </w:trPr>
        <w:tc>
          <w:tcPr>
            <w:tcW w:w="11642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63C98" w14:textId="77777777" w:rsidR="00F91753" w:rsidRPr="00173B36" w:rsidRDefault="00F91753" w:rsidP="00CC2309"/>
        </w:tc>
      </w:tr>
      <w:tr w:rsidR="006F2735" w:rsidRPr="00320ECB" w14:paraId="5B5EFDF5" w14:textId="77777777" w:rsidTr="009B72E0">
        <w:trPr>
          <w:trHeight w:val="240"/>
        </w:trPr>
        <w:tc>
          <w:tcPr>
            <w:tcW w:w="697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CA4387" w14:textId="77777777" w:rsidR="00F91753" w:rsidRPr="00173B36" w:rsidRDefault="00F91753" w:rsidP="005A3E0B"/>
        </w:tc>
        <w:tc>
          <w:tcPr>
            <w:tcW w:w="44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8D5927" w14:textId="77777777" w:rsidR="00F91753" w:rsidRPr="00173B36" w:rsidRDefault="00F91753" w:rsidP="005A3E0B"/>
        </w:tc>
        <w:tc>
          <w:tcPr>
            <w:tcW w:w="9707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1EF1B" w14:textId="77777777" w:rsidR="00F91753" w:rsidRPr="00173B36" w:rsidRDefault="00F91753" w:rsidP="001E5794">
            <w:pPr>
              <w:pStyle w:val="NoSpacing"/>
            </w:pPr>
          </w:p>
        </w:tc>
        <w:tc>
          <w:tcPr>
            <w:tcW w:w="25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5EB2A7" w14:textId="77777777" w:rsidR="00F91753" w:rsidRPr="00173B36" w:rsidRDefault="00F91753" w:rsidP="005A3E0B"/>
        </w:tc>
        <w:tc>
          <w:tcPr>
            <w:tcW w:w="542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F89454" w14:textId="77777777" w:rsidR="00F91753" w:rsidRPr="00173B36" w:rsidRDefault="00F91753" w:rsidP="005A3E0B"/>
        </w:tc>
      </w:tr>
      <w:tr w:rsidR="006F2735" w:rsidRPr="00320ECB" w14:paraId="645D7495" w14:textId="77777777" w:rsidTr="00460441">
        <w:trPr>
          <w:trHeight w:val="1602"/>
        </w:trPr>
        <w:tc>
          <w:tcPr>
            <w:tcW w:w="69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41769F" w14:textId="77777777" w:rsidR="00F91753" w:rsidRPr="00173B36" w:rsidRDefault="00F91753" w:rsidP="005A3E0B"/>
        </w:tc>
        <w:tc>
          <w:tcPr>
            <w:tcW w:w="446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70962A" w14:textId="77777777" w:rsidR="00F91753" w:rsidRPr="00173B36" w:rsidRDefault="00F91753" w:rsidP="005A3E0B"/>
        </w:tc>
        <w:tc>
          <w:tcPr>
            <w:tcW w:w="970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3DB263" w14:textId="5A5C32A5" w:rsidR="00261E7B" w:rsidRDefault="00261E7B" w:rsidP="005A3E0B">
            <w:pPr>
              <w:pStyle w:val="Title"/>
              <w:rPr>
                <w:noProof/>
              </w:rPr>
            </w:pPr>
            <w:r w:rsidRPr="00320ECB">
              <w:rPr>
                <w:noProof/>
              </w:rPr>
              <mc:AlternateContent>
                <mc:Choice Requires="wps">
                  <w:drawing>
                    <wp:inline distT="0" distB="0" distL="0" distR="0" wp14:anchorId="6FC137EA" wp14:editId="628AFF8C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3A3DD3F" id="Freeform: Shape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c9OgUAAIM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320ECB">
              <w:t xml:space="preserve"> </w:t>
            </w:r>
            <w:r w:rsidR="007B2550">
              <w:t>Kavya Kapoor</w: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97A7B4C" wp14:editId="3AD8D97E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3C41BF" id="Freeform: Shape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63F12D72" w14:textId="6A498BDC" w:rsidR="00B62B99" w:rsidRPr="00173B36" w:rsidRDefault="007B2550" w:rsidP="005A3E0B">
            <w:pPr>
              <w:pStyle w:val="Subtitle"/>
            </w:pPr>
            <w:r>
              <w:t>Software Developer</w:t>
            </w:r>
          </w:p>
        </w:tc>
        <w:tc>
          <w:tcPr>
            <w:tcW w:w="250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695212" w14:textId="77777777" w:rsidR="00F91753" w:rsidRPr="00173B36" w:rsidRDefault="00F91753" w:rsidP="005A3E0B"/>
        </w:tc>
        <w:tc>
          <w:tcPr>
            <w:tcW w:w="542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7E4659" w14:textId="77777777" w:rsidR="00F91753" w:rsidRPr="00173B36" w:rsidRDefault="00F91753" w:rsidP="005A3E0B"/>
        </w:tc>
      </w:tr>
      <w:tr w:rsidR="006F2735" w:rsidRPr="00320ECB" w14:paraId="69C7AC7A" w14:textId="77777777" w:rsidTr="009B72E0">
        <w:trPr>
          <w:trHeight w:val="180"/>
        </w:trPr>
        <w:tc>
          <w:tcPr>
            <w:tcW w:w="69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4E776E" w14:textId="77777777" w:rsidR="004A4C74" w:rsidRPr="00173B36" w:rsidRDefault="004A4C74" w:rsidP="005A3E0B"/>
        </w:tc>
        <w:tc>
          <w:tcPr>
            <w:tcW w:w="446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48B392" w14:textId="77777777" w:rsidR="004A4C74" w:rsidRPr="00173B36" w:rsidRDefault="004A4C74" w:rsidP="005A3E0B"/>
        </w:tc>
        <w:tc>
          <w:tcPr>
            <w:tcW w:w="9707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1D9E37" w14:textId="77777777" w:rsidR="004A4C74" w:rsidRPr="00173B36" w:rsidRDefault="004A4C74" w:rsidP="001E5794">
            <w:pPr>
              <w:pStyle w:val="NoSpacing"/>
            </w:pPr>
          </w:p>
        </w:tc>
        <w:tc>
          <w:tcPr>
            <w:tcW w:w="25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4B63F8" w14:textId="77777777" w:rsidR="004A4C74" w:rsidRPr="00173B36" w:rsidRDefault="004A4C74" w:rsidP="005A3E0B"/>
        </w:tc>
        <w:tc>
          <w:tcPr>
            <w:tcW w:w="542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46FF95" w14:textId="77777777" w:rsidR="004A4C74" w:rsidRPr="00173B36" w:rsidRDefault="004A4C74" w:rsidP="005A3E0B"/>
        </w:tc>
      </w:tr>
      <w:tr w:rsidR="00F91753" w:rsidRPr="00320ECB" w14:paraId="621346D6" w14:textId="77777777" w:rsidTr="00460441">
        <w:trPr>
          <w:trHeight w:val="103"/>
        </w:trPr>
        <w:tc>
          <w:tcPr>
            <w:tcW w:w="11642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0AAC0" w14:textId="77777777" w:rsidR="00F91753" w:rsidRPr="00173B36" w:rsidRDefault="00F91753" w:rsidP="005A3E0B"/>
        </w:tc>
      </w:tr>
      <w:tr w:rsidR="00686284" w:rsidRPr="00320ECB" w14:paraId="34458794" w14:textId="77777777" w:rsidTr="00F07180">
        <w:trPr>
          <w:trHeight w:val="2493"/>
        </w:trPr>
        <w:tc>
          <w:tcPr>
            <w:tcW w:w="5385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B33F8192E8A4454CA196A50755E42494"/>
              </w:placeholder>
              <w:temporary/>
              <w:showingPlcHdr/>
              <w15:appearance w15:val="hidden"/>
            </w:sdtPr>
            <w:sdtEndPr/>
            <w:sdtContent>
              <w:p w14:paraId="18917DB3" w14:textId="77777777" w:rsidR="00792D43" w:rsidRPr="00173B36" w:rsidRDefault="00FF673C" w:rsidP="00F53B71">
                <w:pPr>
                  <w:pStyle w:val="Heading1"/>
                  <w:outlineLvl w:val="0"/>
                </w:pPr>
                <w:r w:rsidRPr="00173B36">
                  <w:t>CONTACT</w:t>
                </w:r>
              </w:p>
            </w:sdtContent>
          </w:sdt>
          <w:p w14:paraId="208FFC78" w14:textId="77777777" w:rsidR="003E1692" w:rsidRPr="00173B36" w:rsidRDefault="003E1692" w:rsidP="00F53B71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C1C8A2C" wp14:editId="5DED73D4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B48F343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LCWJY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4282A64" w14:textId="33808162" w:rsidR="007B2550" w:rsidRPr="004D3011" w:rsidRDefault="00C415B6" w:rsidP="007B2550">
            <w:pPr>
              <w:pStyle w:val="ContactDetails"/>
            </w:pPr>
            <w:sdt>
              <w:sdtPr>
                <w:id w:val="1111563247"/>
                <w:placeholder>
                  <w:docPart w:val="7069E2748679479C9CFFEBDE341BECD5"/>
                </w:placeholder>
                <w:temporary/>
                <w:showingPlcHdr/>
                <w15:appearance w15:val="hidden"/>
              </w:sdtPr>
              <w:sdtEndPr/>
              <w:sdtContent>
                <w:r w:rsidR="007B2550" w:rsidRPr="006F2735">
                  <w:rPr>
                    <w:rFonts w:eastAsiaTheme="majorEastAsia" w:cstheme="majorBidi"/>
                    <w:color w:val="5E7697" w:themeColor="accent1"/>
                    <w:sz w:val="24"/>
                    <w:lang w:eastAsia="en-US"/>
                  </w:rPr>
                  <w:t>PHONE:</w:t>
                </w:r>
              </w:sdtContent>
            </w:sdt>
            <w:r w:rsidR="007B2550">
              <w:t xml:space="preserve"> </w:t>
            </w:r>
            <w:r w:rsidR="007B2550" w:rsidRPr="00EC2060">
              <w:rPr>
                <w:rStyle w:val="Hyperlink"/>
                <w:u w:val="none"/>
              </w:rPr>
              <w:t>9915661563</w:t>
            </w:r>
          </w:p>
          <w:p w14:paraId="02CE8B12" w14:textId="77777777" w:rsidR="007B2550" w:rsidRDefault="007B2550" w:rsidP="007B2550">
            <w:pPr>
              <w:pStyle w:val="ContactDetails"/>
            </w:pPr>
          </w:p>
          <w:p w14:paraId="48B9DAAD" w14:textId="53301138" w:rsidR="007B2550" w:rsidRPr="006F2735" w:rsidRDefault="00C415B6" w:rsidP="007B2550">
            <w:pPr>
              <w:pStyle w:val="ContactDetails"/>
              <w:rPr>
                <w:rStyle w:val="Hyperlink"/>
              </w:rPr>
            </w:pPr>
            <w:sdt>
              <w:sdtPr>
                <w:rPr>
                  <w:color w:val="0563C1" w:themeColor="hyperlink"/>
                  <w:u w:val="single"/>
                </w:rPr>
                <w:id w:val="-240260293"/>
                <w:placeholder>
                  <w:docPart w:val="6FDCEE99994B411C90E6B105915B7F63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  <w:u w:val="none"/>
                </w:rPr>
              </w:sdtEndPr>
              <w:sdtContent>
                <w:r w:rsidR="007B2550" w:rsidRPr="006F2735">
                  <w:rPr>
                    <w:rFonts w:eastAsiaTheme="majorEastAsia" w:cstheme="majorBidi"/>
                    <w:color w:val="5E7697" w:themeColor="accent1"/>
                    <w:sz w:val="24"/>
                    <w:lang w:eastAsia="en-US"/>
                  </w:rPr>
                  <w:t>EMAIL:</w:t>
                </w:r>
              </w:sdtContent>
            </w:sdt>
            <w:r w:rsidR="006F2735">
              <w:t xml:space="preserve">  </w:t>
            </w:r>
            <w:hyperlink r:id="rId11" w:history="1">
              <w:r w:rsidR="00465F08" w:rsidRPr="004D374F">
                <w:rPr>
                  <w:rStyle w:val="Hyperlink"/>
                  <w:rFonts w:eastAsiaTheme="minorHAnsi"/>
                  <w:sz w:val="20"/>
                  <w:szCs w:val="20"/>
                  <w:lang w:eastAsia="en-US"/>
                </w:rPr>
                <w:t>Kavyakapoor0810@gmail.com</w:t>
              </w:r>
            </w:hyperlink>
          </w:p>
          <w:p w14:paraId="1851D1D4" w14:textId="77777777" w:rsidR="007B2550" w:rsidRDefault="007B2550" w:rsidP="007B2550">
            <w:pPr>
              <w:pStyle w:val="ContactDetails"/>
            </w:pPr>
          </w:p>
          <w:p w14:paraId="1BDFCFAA" w14:textId="00A879C9" w:rsidR="007B2550" w:rsidRDefault="007B2550" w:rsidP="007B2550">
            <w:pPr>
              <w:pStyle w:val="ContactDetails"/>
            </w:pPr>
            <w:r w:rsidRPr="006F2735">
              <w:rPr>
                <w:rFonts w:eastAsiaTheme="majorEastAsia" w:cstheme="majorBidi"/>
                <w:color w:val="5E7697" w:themeColor="accent1"/>
                <w:szCs w:val="22"/>
                <w:lang w:eastAsia="en-US"/>
              </w:rPr>
              <w:t>LINKEDIN</w:t>
            </w:r>
            <w:r>
              <w:t>:</w:t>
            </w:r>
            <w:r w:rsidR="006F2735">
              <w:t xml:space="preserve"> </w:t>
            </w:r>
            <w:hyperlink r:id="rId12" w:history="1">
              <w:r w:rsidR="00F07180" w:rsidRPr="00C23AE9">
                <w:rPr>
                  <w:rStyle w:val="Hyperlink"/>
                  <w:sz w:val="20"/>
                  <w:szCs w:val="20"/>
                </w:rPr>
                <w:t>https://www.linkedin.com/in/kavyakapoor0810/</w:t>
              </w:r>
            </w:hyperlink>
          </w:p>
          <w:p w14:paraId="742E6EC4" w14:textId="77777777" w:rsidR="007B2550" w:rsidRDefault="007B2550" w:rsidP="007B2550">
            <w:pPr>
              <w:pStyle w:val="ContactDetails"/>
            </w:pPr>
          </w:p>
          <w:p w14:paraId="59A0587B" w14:textId="77777777" w:rsidR="00686284" w:rsidRDefault="007B2550" w:rsidP="00347F82">
            <w:pPr>
              <w:pStyle w:val="ContactDetails"/>
              <w:rPr>
                <w:rStyle w:val="Hyperlink"/>
                <w:sz w:val="20"/>
                <w:szCs w:val="20"/>
              </w:rPr>
            </w:pPr>
            <w:r w:rsidRPr="006F2735">
              <w:rPr>
                <w:rFonts w:eastAsiaTheme="majorEastAsia" w:cstheme="majorBidi"/>
                <w:color w:val="5E7697" w:themeColor="accent1"/>
                <w:szCs w:val="22"/>
                <w:lang w:eastAsia="en-US"/>
              </w:rPr>
              <w:t>GITHUB</w:t>
            </w:r>
            <w:r w:rsidRPr="006F2735">
              <w:rPr>
                <w:szCs w:val="22"/>
              </w:rPr>
              <w:t>:</w:t>
            </w:r>
            <w:r w:rsidR="006F2735">
              <w:rPr>
                <w:szCs w:val="22"/>
              </w:rPr>
              <w:t xml:space="preserve"> </w:t>
            </w:r>
            <w:hyperlink r:id="rId13" w:history="1">
              <w:r w:rsidR="006F2735" w:rsidRPr="004D374F">
                <w:rPr>
                  <w:rStyle w:val="Hyperlink"/>
                  <w:sz w:val="20"/>
                  <w:szCs w:val="20"/>
                </w:rPr>
                <w:t>https://github.com/kavyakapoor0810</w:t>
              </w:r>
            </w:hyperlink>
          </w:p>
          <w:p w14:paraId="0226E4D2" w14:textId="77777777" w:rsidR="0050493A" w:rsidRDefault="0050493A" w:rsidP="00347F82">
            <w:pPr>
              <w:pStyle w:val="ContactDetails"/>
              <w:rPr>
                <w:rStyle w:val="Hyperlink"/>
                <w:sz w:val="20"/>
                <w:szCs w:val="20"/>
              </w:rPr>
            </w:pPr>
          </w:p>
          <w:p w14:paraId="628548D9" w14:textId="05267A42" w:rsidR="0050493A" w:rsidRPr="00173B36" w:rsidRDefault="0050493A" w:rsidP="00347F82">
            <w:pPr>
              <w:pStyle w:val="ContactDetails"/>
            </w:pPr>
            <w:r w:rsidRPr="0050493A">
              <w:rPr>
                <w:rFonts w:eastAsiaTheme="majorEastAsia" w:cstheme="majorBidi"/>
                <w:color w:val="5E7697" w:themeColor="accent1"/>
                <w:szCs w:val="22"/>
                <w:lang w:eastAsia="en-US"/>
              </w:rPr>
              <w:t>BLOG:</w:t>
            </w:r>
            <w:r>
              <w:t xml:space="preserve"> </w:t>
            </w:r>
            <w:hyperlink r:id="rId14" w:history="1">
              <w:r w:rsidRPr="00EF7BCF">
                <w:rPr>
                  <w:rStyle w:val="Hyperlink"/>
                  <w:sz w:val="20"/>
                  <w:szCs w:val="20"/>
                </w:rPr>
                <w:t>https:/</w:t>
              </w:r>
              <w:r w:rsidRPr="0050493A">
                <w:rPr>
                  <w:rStyle w:val="Hyperlink"/>
                  <w:sz w:val="20"/>
                  <w:szCs w:val="20"/>
                </w:rPr>
                <w:t>/kavyakapoor.wordpress.co</w:t>
              </w:r>
              <w:r w:rsidRPr="00EF7BCF">
                <w:rPr>
                  <w:rStyle w:val="Hyperlink"/>
                  <w:sz w:val="20"/>
                  <w:szCs w:val="20"/>
                </w:rPr>
                <w:t>m/</w:t>
              </w:r>
            </w:hyperlink>
          </w:p>
        </w:tc>
        <w:tc>
          <w:tcPr>
            <w:tcW w:w="6257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rPr>
                <w:rFonts w:asciiTheme="minorHAnsi" w:eastAsiaTheme="minorHAnsi" w:hAnsiTheme="minorHAnsi" w:cstheme="minorBidi"/>
                <w:caps w:val="0"/>
                <w:color w:val="666666" w:themeColor="background2"/>
                <w:sz w:val="18"/>
                <w:szCs w:val="18"/>
              </w:rPr>
              <w:id w:val="-447008296"/>
              <w:placeholder>
                <w:docPart w:val="A13DE4BA05B344DA9C671EABA7EDF976"/>
              </w:placeholder>
              <w:temporary/>
              <w:showingPlcHdr/>
              <w15:appearance w15:val="hidden"/>
            </w:sdtPr>
            <w:sdtEndPr/>
            <w:sdtContent>
              <w:p w14:paraId="2E48A23F" w14:textId="77777777" w:rsidR="008C78F5" w:rsidRPr="006F2735" w:rsidRDefault="00FF673C" w:rsidP="00FF673C">
                <w:pPr>
                  <w:pStyle w:val="Heading1"/>
                  <w:outlineLvl w:val="0"/>
                  <w:rPr>
                    <w:rFonts w:asciiTheme="minorHAnsi" w:eastAsiaTheme="minorHAnsi" w:hAnsiTheme="minorHAnsi" w:cstheme="minorBidi"/>
                    <w:caps w:val="0"/>
                    <w:color w:val="666666" w:themeColor="background2"/>
                    <w:sz w:val="18"/>
                    <w:szCs w:val="18"/>
                  </w:rPr>
                </w:pPr>
                <w:r w:rsidRPr="006F2735">
                  <w:t>PROFILE</w:t>
                </w:r>
              </w:p>
            </w:sdtContent>
          </w:sdt>
          <w:p w14:paraId="33851691" w14:textId="77777777" w:rsidR="003E1692" w:rsidRPr="006F2735" w:rsidRDefault="003E1692" w:rsidP="003E1692">
            <w:pPr>
              <w:pStyle w:val="NoSpacing"/>
              <w:rPr>
                <w:color w:val="666666" w:themeColor="background2"/>
                <w:sz w:val="18"/>
              </w:rPr>
            </w:pPr>
            <w:r w:rsidRPr="006F2735">
              <w:rPr>
                <w:noProof/>
                <w:color w:val="666666" w:themeColor="background2"/>
                <w:sz w:val="18"/>
              </w:rPr>
              <mc:AlternateContent>
                <mc:Choice Requires="wps">
                  <w:drawing>
                    <wp:inline distT="0" distB="0" distL="0" distR="0" wp14:anchorId="14776F2A" wp14:editId="44F05136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9D7B733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TTQp+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5DC15CB" w14:textId="77777777" w:rsidR="007B2550" w:rsidRPr="006F2735" w:rsidRDefault="007B2550" w:rsidP="007B2550">
            <w:pPr>
              <w:pStyle w:val="ProfileText"/>
              <w:jc w:val="both"/>
              <w:rPr>
                <w:rFonts w:eastAsiaTheme="minorHAnsi"/>
                <w:color w:val="666666" w:themeColor="background2"/>
                <w:sz w:val="18"/>
                <w:szCs w:val="18"/>
                <w:lang w:eastAsia="en-US"/>
              </w:rPr>
            </w:pPr>
          </w:p>
          <w:p w14:paraId="3724C698" w14:textId="2486BBD6" w:rsidR="007B2550" w:rsidRPr="006F2735" w:rsidRDefault="007B2550" w:rsidP="007B2550">
            <w:pPr>
              <w:pStyle w:val="ProfileText"/>
              <w:jc w:val="both"/>
              <w:rPr>
                <w:rFonts w:eastAsiaTheme="minorHAnsi"/>
                <w:color w:val="666666" w:themeColor="background2"/>
                <w:sz w:val="24"/>
                <w:lang w:eastAsia="en-US"/>
              </w:rPr>
            </w:pPr>
            <w:r w:rsidRPr="006F2735">
              <w:rPr>
                <w:rFonts w:eastAsiaTheme="minorHAnsi"/>
                <w:color w:val="666666" w:themeColor="background2"/>
                <w:sz w:val="24"/>
                <w:lang w:eastAsia="en-US"/>
              </w:rPr>
              <w:t>Self-motivated with</w:t>
            </w:r>
            <w:r w:rsidR="00F07180">
              <w:rPr>
                <w:rFonts w:eastAsiaTheme="minorHAnsi"/>
                <w:color w:val="666666" w:themeColor="background2"/>
                <w:sz w:val="24"/>
                <w:lang w:eastAsia="en-US"/>
              </w:rPr>
              <w:t xml:space="preserve"> experience in </w:t>
            </w:r>
            <w:r w:rsidR="00F07180" w:rsidRPr="006F2735">
              <w:rPr>
                <w:rFonts w:eastAsiaTheme="minorHAnsi"/>
                <w:color w:val="666666" w:themeColor="background2"/>
                <w:sz w:val="24"/>
                <w:lang w:eastAsia="en-US"/>
              </w:rPr>
              <w:t>managing</w:t>
            </w:r>
            <w:r w:rsidRPr="006F2735">
              <w:rPr>
                <w:rFonts w:eastAsiaTheme="minorHAnsi"/>
                <w:color w:val="666666" w:themeColor="background2"/>
                <w:sz w:val="24"/>
                <w:lang w:eastAsia="en-US"/>
              </w:rPr>
              <w:t xml:space="preserve"> skills. I believe in learning more and enduring more to enhance my skills thus </w:t>
            </w:r>
            <w:r w:rsidR="00F07180">
              <w:rPr>
                <w:rFonts w:eastAsiaTheme="minorHAnsi"/>
                <w:color w:val="666666" w:themeColor="background2"/>
                <w:sz w:val="24"/>
                <w:lang w:eastAsia="en-US"/>
              </w:rPr>
              <w:t xml:space="preserve">trying to </w:t>
            </w:r>
            <w:r w:rsidRPr="006F2735">
              <w:rPr>
                <w:rFonts w:eastAsiaTheme="minorHAnsi"/>
                <w:color w:val="666666" w:themeColor="background2"/>
                <w:sz w:val="24"/>
                <w:lang w:eastAsia="en-US"/>
              </w:rPr>
              <w:t xml:space="preserve">elevating myself </w:t>
            </w:r>
            <w:r w:rsidR="00F07180">
              <w:rPr>
                <w:rFonts w:eastAsiaTheme="minorHAnsi"/>
                <w:color w:val="666666" w:themeColor="background2"/>
                <w:sz w:val="24"/>
                <w:lang w:eastAsia="en-US"/>
              </w:rPr>
              <w:t xml:space="preserve">more </w:t>
            </w:r>
            <w:r w:rsidRPr="006F2735">
              <w:rPr>
                <w:rFonts w:eastAsiaTheme="minorHAnsi"/>
                <w:color w:val="666666" w:themeColor="background2"/>
                <w:sz w:val="24"/>
                <w:lang w:eastAsia="en-US"/>
              </w:rPr>
              <w:t xml:space="preserve">in Technology. </w:t>
            </w:r>
          </w:p>
          <w:p w14:paraId="13BF7DB0" w14:textId="3D72387B" w:rsidR="00686284" w:rsidRPr="00347F82" w:rsidRDefault="007B2550" w:rsidP="00347F82">
            <w:pPr>
              <w:pStyle w:val="ProfileText"/>
              <w:jc w:val="both"/>
              <w:rPr>
                <w:rFonts w:eastAsiaTheme="minorHAnsi"/>
                <w:color w:val="666666" w:themeColor="background2"/>
                <w:sz w:val="24"/>
                <w:lang w:eastAsia="en-US"/>
              </w:rPr>
            </w:pPr>
            <w:r w:rsidRPr="006F2735">
              <w:rPr>
                <w:rFonts w:eastAsiaTheme="minorHAnsi"/>
                <w:color w:val="666666" w:themeColor="background2"/>
                <w:sz w:val="24"/>
                <w:lang w:eastAsia="en-US"/>
              </w:rPr>
              <w:t>Possess communication, analytical</w:t>
            </w:r>
            <w:r w:rsidR="00F07180">
              <w:rPr>
                <w:rFonts w:eastAsiaTheme="minorHAnsi"/>
                <w:color w:val="666666" w:themeColor="background2"/>
                <w:sz w:val="24"/>
                <w:lang w:eastAsia="en-US"/>
              </w:rPr>
              <w:t xml:space="preserve">, organizational </w:t>
            </w:r>
            <w:r w:rsidRPr="006F2735">
              <w:rPr>
                <w:rFonts w:eastAsiaTheme="minorHAnsi"/>
                <w:color w:val="666666" w:themeColor="background2"/>
                <w:sz w:val="24"/>
                <w:lang w:eastAsia="en-US"/>
              </w:rPr>
              <w:t>and problem-solving skills to work in multi-cultural environment.</w:t>
            </w:r>
          </w:p>
        </w:tc>
      </w:tr>
      <w:tr w:rsidR="00C13E70" w:rsidRPr="00320ECB" w14:paraId="43FB9B7C" w14:textId="77777777" w:rsidTr="00F07180">
        <w:trPr>
          <w:trHeight w:val="1189"/>
        </w:trPr>
        <w:tc>
          <w:tcPr>
            <w:tcW w:w="5385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3034A05FAA6B479FA0811DFF353B4413"/>
              </w:placeholder>
              <w:temporary/>
              <w:showingPlcHdr/>
              <w15:appearance w15:val="hidden"/>
            </w:sdtPr>
            <w:sdtEndPr/>
            <w:sdtContent>
              <w:p w14:paraId="014D12C1" w14:textId="77777777" w:rsidR="00C13E70" w:rsidRPr="00173B36" w:rsidRDefault="00C13E70" w:rsidP="00C13E70">
                <w:pPr>
                  <w:pStyle w:val="Heading1"/>
                  <w:outlineLvl w:val="0"/>
                </w:pPr>
                <w:r w:rsidRPr="00173B36">
                  <w:t>EDUCATION</w:t>
                </w:r>
              </w:p>
            </w:sdtContent>
          </w:sdt>
          <w:p w14:paraId="04D515E3" w14:textId="77777777" w:rsidR="00C13E70" w:rsidRPr="00173B36" w:rsidRDefault="00C13E70" w:rsidP="00C13E70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764BE58" wp14:editId="6EE720E4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A21FF2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PYyuej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DB5598A" w14:textId="5FD1EAF5" w:rsidR="00C13E70" w:rsidRPr="00173B36" w:rsidRDefault="00172947" w:rsidP="00C13E70">
            <w:pPr>
              <w:pStyle w:val="Heading2"/>
              <w:outlineLvl w:val="1"/>
            </w:pPr>
            <w:r>
              <w:t>CHITKARA UNIVERSITY</w:t>
            </w:r>
            <w:r w:rsidR="00E362C0">
              <w:t>, PUNJAB</w:t>
            </w:r>
          </w:p>
          <w:p w14:paraId="3138F1B0" w14:textId="2FA92815" w:rsidR="00C13E70" w:rsidRPr="00E362C0" w:rsidRDefault="00172947" w:rsidP="00C13E70">
            <w:pPr>
              <w:pStyle w:val="Date"/>
              <w:rPr>
                <w:sz w:val="20"/>
                <w:szCs w:val="20"/>
              </w:rPr>
            </w:pPr>
            <w:r w:rsidRPr="00E362C0">
              <w:rPr>
                <w:sz w:val="20"/>
                <w:szCs w:val="20"/>
              </w:rPr>
              <w:t>2016-2020</w:t>
            </w:r>
          </w:p>
          <w:p w14:paraId="709CAC66" w14:textId="3266BC81" w:rsidR="00C13E70" w:rsidRPr="00E362C0" w:rsidRDefault="00172947" w:rsidP="00C13E70">
            <w:pPr>
              <w:rPr>
                <w:sz w:val="20"/>
                <w:szCs w:val="20"/>
              </w:rPr>
            </w:pPr>
            <w:r w:rsidRPr="00E362C0">
              <w:rPr>
                <w:sz w:val="20"/>
                <w:szCs w:val="20"/>
              </w:rPr>
              <w:t>Bachelor of Science</w:t>
            </w:r>
            <w:r w:rsidR="00823E73">
              <w:rPr>
                <w:sz w:val="20"/>
                <w:szCs w:val="20"/>
              </w:rPr>
              <w:t xml:space="preserve"> in </w:t>
            </w:r>
            <w:r w:rsidRPr="00E362C0">
              <w:rPr>
                <w:sz w:val="20"/>
                <w:szCs w:val="20"/>
              </w:rPr>
              <w:t>Computer Science Engineering with 8.04 CGPA till 7</w:t>
            </w:r>
            <w:r w:rsidRPr="00E362C0">
              <w:rPr>
                <w:sz w:val="20"/>
                <w:szCs w:val="20"/>
                <w:vertAlign w:val="superscript"/>
              </w:rPr>
              <w:t>th</w:t>
            </w:r>
            <w:r w:rsidRPr="00E362C0">
              <w:rPr>
                <w:sz w:val="20"/>
                <w:szCs w:val="20"/>
              </w:rPr>
              <w:t xml:space="preserve"> Semester.</w:t>
            </w:r>
          </w:p>
          <w:p w14:paraId="458EBF7D" w14:textId="77777777" w:rsidR="00C13E70" w:rsidRPr="00173B36" w:rsidRDefault="00C13E70" w:rsidP="00C13E70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3E5AC76" wp14:editId="0D15F86C">
                      <wp:extent cx="2016000" cy="0"/>
                      <wp:effectExtent l="0" t="0" r="0" b="0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13ABAE5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054F0C2" w14:textId="115C96D5" w:rsidR="00C13E70" w:rsidRPr="00173B36" w:rsidRDefault="00E362C0" w:rsidP="00C13E70">
            <w:pPr>
              <w:pStyle w:val="Heading2"/>
              <w:outlineLvl w:val="1"/>
            </w:pPr>
            <w:r>
              <w:t>RYAN INTERNATIONAL SCHOOL</w:t>
            </w:r>
          </w:p>
          <w:p w14:paraId="25A50DDB" w14:textId="2BCE17E9" w:rsidR="00C13E70" w:rsidRPr="00E362C0" w:rsidRDefault="00E362C0" w:rsidP="00C13E70">
            <w:pPr>
              <w:pStyle w:val="Da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2014-2016, CBSE Board</w:t>
            </w:r>
          </w:p>
          <w:p w14:paraId="48115A0F" w14:textId="725B52B1" w:rsidR="00C13E70" w:rsidRDefault="00E362C0" w:rsidP="00E362C0">
            <w:pPr>
              <w:pStyle w:val="Date"/>
            </w:pPr>
            <w:r>
              <w:rPr>
                <w:sz w:val="20"/>
                <w:szCs w:val="20"/>
              </w:rPr>
              <w:t>Non-Medical</w:t>
            </w:r>
          </w:p>
          <w:p w14:paraId="5CB8C092" w14:textId="77777777" w:rsidR="00C13E70" w:rsidRPr="00173B36" w:rsidRDefault="00C13E70" w:rsidP="00C13E70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EE7FAA3" wp14:editId="448709EB">
                      <wp:extent cx="2016000" cy="0"/>
                      <wp:effectExtent l="0" t="0" r="0" b="0"/>
                      <wp:docPr id="6" name="Straight Connector 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944F43" id="Straight Connector 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6C09A0D" w14:textId="07E703B3" w:rsidR="00C13E70" w:rsidRPr="00173B36" w:rsidRDefault="00E362C0" w:rsidP="00C13E70">
            <w:pPr>
              <w:pStyle w:val="Heading2"/>
              <w:outlineLvl w:val="1"/>
            </w:pPr>
            <w:r>
              <w:t>S</w:t>
            </w:r>
            <w:r w:rsidR="00B87794">
              <w:t>T. XAVIERS HIGH SCHOOL</w:t>
            </w:r>
          </w:p>
          <w:p w14:paraId="15E2A59D" w14:textId="52043385" w:rsidR="00C13E70" w:rsidRDefault="00B87794" w:rsidP="00C13E70">
            <w:pPr>
              <w:pStyle w:val="Da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2014, ICSE Board</w:t>
            </w:r>
          </w:p>
          <w:p w14:paraId="06395B73" w14:textId="399A6087" w:rsidR="009B72E0" w:rsidRPr="009B72E0" w:rsidRDefault="00FB4C43" w:rsidP="009B72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E1210F" wp14:editId="16C369B3">
                      <wp:simplePos x="0" y="0"/>
                      <wp:positionH relativeFrom="column">
                        <wp:posOffset>-339084</wp:posOffset>
                      </wp:positionH>
                      <wp:positionV relativeFrom="paragraph">
                        <wp:posOffset>132408</wp:posOffset>
                      </wp:positionV>
                      <wp:extent cx="3406391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0639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D4F42E0" id="Straight Connector 17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7pt,10.45pt" to="241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DDBD701" w14:textId="0F1E417F" w:rsidR="009B72E0" w:rsidRPr="009B72E0" w:rsidRDefault="009B72E0" w:rsidP="009B72E0"/>
          <w:p w14:paraId="16991353" w14:textId="77777777" w:rsidR="009B72E0" w:rsidRDefault="009B72E0" w:rsidP="009B72E0">
            <w:pPr>
              <w:pStyle w:val="Heading1"/>
              <w:outlineLvl w:val="0"/>
            </w:pPr>
            <w:r w:rsidRPr="00823E73">
              <w:t>TECHNICAL QUALIFICATION</w:t>
            </w:r>
          </w:p>
          <w:p w14:paraId="1E25435A" w14:textId="134FE0A5" w:rsidR="009B72E0" w:rsidRDefault="009B72E0" w:rsidP="009B72E0"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98B01E5" wp14:editId="24D48183">
                      <wp:extent cx="521970" cy="0"/>
                      <wp:effectExtent l="0" t="0" r="0" b="0"/>
                      <wp:docPr id="10" name="Straight Connector 1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D46F70" id="Straight Connector 1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N7+AYL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6958813" w14:textId="77777777" w:rsidR="009B72E0" w:rsidRPr="002F69ED" w:rsidRDefault="009B72E0" w:rsidP="009B72E0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right="360"/>
              <w:jc w:val="both"/>
            </w:pPr>
            <w:r w:rsidRPr="00823E73">
              <w:rPr>
                <w:caps w:val="0"/>
                <w:color w:val="666666" w:themeColor="background2"/>
                <w:sz w:val="22"/>
                <w:szCs w:val="22"/>
              </w:rPr>
              <w:t>Languages</w:t>
            </w:r>
            <w:r>
              <w:rPr>
                <w:caps w:val="0"/>
                <w:color w:val="666666" w:themeColor="background2"/>
                <w:sz w:val="22"/>
                <w:szCs w:val="22"/>
              </w:rPr>
              <w:t xml:space="preserve">: Angular, .Net, Python, Basic Core Java, HTML, JavaScript, SQL </w:t>
            </w:r>
          </w:p>
          <w:p w14:paraId="0191F31C" w14:textId="70A79B43" w:rsidR="009B72E0" w:rsidRPr="00694A16" w:rsidRDefault="009B72E0" w:rsidP="009B72E0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right="360"/>
              <w:jc w:val="both"/>
            </w:pPr>
            <w:proofErr w:type="spellStart"/>
            <w:r>
              <w:rPr>
                <w:caps w:val="0"/>
                <w:color w:val="666666" w:themeColor="background2"/>
                <w:sz w:val="22"/>
                <w:szCs w:val="22"/>
              </w:rPr>
              <w:t>DataBase</w:t>
            </w:r>
            <w:proofErr w:type="spellEnd"/>
            <w:r>
              <w:rPr>
                <w:caps w:val="0"/>
                <w:color w:val="666666" w:themeColor="background2"/>
                <w:sz w:val="22"/>
                <w:szCs w:val="22"/>
              </w:rPr>
              <w:t xml:space="preserve">: </w:t>
            </w:r>
            <w:r w:rsidRPr="002F69ED">
              <w:rPr>
                <w:caps w:val="0"/>
                <w:color w:val="666666" w:themeColor="background2"/>
                <w:sz w:val="22"/>
                <w:szCs w:val="22"/>
              </w:rPr>
              <w:t>Oracle Database 11G (beginner</w:t>
            </w:r>
            <w:r>
              <w:rPr>
                <w:caps w:val="0"/>
                <w:color w:val="666666" w:themeColor="background2"/>
                <w:sz w:val="22"/>
                <w:szCs w:val="22"/>
              </w:rPr>
              <w:t>), SQL Server 2017</w:t>
            </w:r>
          </w:p>
          <w:p w14:paraId="68FC5199" w14:textId="163F6A0F" w:rsidR="00694A16" w:rsidRPr="002F69ED" w:rsidRDefault="00694A16" w:rsidP="009B72E0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right="360"/>
              <w:jc w:val="both"/>
            </w:pPr>
            <w:r w:rsidRPr="00694A16">
              <w:rPr>
                <w:caps w:val="0"/>
                <w:color w:val="666666" w:themeColor="background2"/>
                <w:sz w:val="22"/>
                <w:szCs w:val="22"/>
              </w:rPr>
              <w:t>Application</w:t>
            </w:r>
            <w:r>
              <w:rPr>
                <w:caps w:val="0"/>
                <w:color w:val="666666" w:themeColor="background2"/>
                <w:sz w:val="22"/>
                <w:szCs w:val="22"/>
              </w:rPr>
              <w:t xml:space="preserve"> Software: Microsoft Office, </w:t>
            </w:r>
            <w:proofErr w:type="spellStart"/>
            <w:r>
              <w:rPr>
                <w:caps w:val="0"/>
                <w:color w:val="666666" w:themeColor="background2"/>
                <w:sz w:val="22"/>
                <w:szCs w:val="22"/>
              </w:rPr>
              <w:t>AutoCad</w:t>
            </w:r>
            <w:proofErr w:type="spellEnd"/>
          </w:p>
          <w:p w14:paraId="093019AB" w14:textId="77777777" w:rsidR="004D0ADA" w:rsidRPr="002F69ED" w:rsidRDefault="004D0ADA" w:rsidP="004D0ADA">
            <w:pPr>
              <w:pStyle w:val="ListParagraph"/>
              <w:numPr>
                <w:ilvl w:val="0"/>
                <w:numId w:val="0"/>
              </w:numPr>
              <w:spacing w:before="0" w:after="0" w:line="240" w:lineRule="auto"/>
              <w:ind w:left="720" w:right="360"/>
              <w:jc w:val="both"/>
              <w:rPr>
                <w:caps w:val="0"/>
                <w:color w:val="666666" w:themeColor="background2"/>
                <w:sz w:val="22"/>
                <w:szCs w:val="22"/>
              </w:rPr>
            </w:pPr>
          </w:p>
          <w:p w14:paraId="1A709006" w14:textId="487112D4" w:rsidR="00C13E70" w:rsidRDefault="00C13E70" w:rsidP="00E362C0">
            <w:pPr>
              <w:pStyle w:val="Date"/>
            </w:pPr>
          </w:p>
        </w:tc>
        <w:tc>
          <w:tcPr>
            <w:tcW w:w="6257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id w:val="-1861418128"/>
              <w:placeholder>
                <w:docPart w:val="64863365594245FE8B3B0B5A3524E109"/>
              </w:placeholder>
              <w:temporary/>
              <w:showingPlcHdr/>
              <w15:appearance w15:val="hidden"/>
            </w:sdtPr>
            <w:sdtEndPr/>
            <w:sdtContent>
              <w:p w14:paraId="54F2A8E6" w14:textId="77777777" w:rsidR="00C13E70" w:rsidRPr="00173B36" w:rsidRDefault="00C13E70" w:rsidP="00C13E70">
                <w:pPr>
                  <w:pStyle w:val="Heading1"/>
                  <w:outlineLvl w:val="0"/>
                </w:pPr>
                <w:r w:rsidRPr="00173B36">
                  <w:t>EXPERIENCE</w:t>
                </w:r>
              </w:p>
            </w:sdtContent>
          </w:sdt>
          <w:p w14:paraId="7C46502D" w14:textId="77777777" w:rsidR="00C13E70" w:rsidRPr="00173B36" w:rsidRDefault="00C13E70" w:rsidP="00C13E70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452E867" wp14:editId="6BAA77A1">
                      <wp:extent cx="521970" cy="0"/>
                      <wp:effectExtent l="0" t="0" r="0" b="0"/>
                      <wp:docPr id="1" name="Straight Connector 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D44336F" id="Straight Connector 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Ld5c3bjAQAAIg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07EB946" w14:textId="474F9D31" w:rsidR="00C13E70" w:rsidRPr="00460441" w:rsidRDefault="00B21A45" w:rsidP="00C13E70">
            <w:pPr>
              <w:pStyle w:val="Heading2"/>
              <w:outlineLvl w:val="1"/>
              <w:rPr>
                <w:szCs w:val="28"/>
              </w:rPr>
            </w:pPr>
            <w:r w:rsidRPr="00460441">
              <w:rPr>
                <w:szCs w:val="28"/>
              </w:rPr>
              <w:t>SIEMENS TECHNOLOGY AND SERVICE PRIVATE LIMITED, CHENNAI</w:t>
            </w:r>
          </w:p>
          <w:p w14:paraId="16750D1B" w14:textId="4FBC52C8" w:rsidR="00465F08" w:rsidRDefault="00E37983" w:rsidP="00DA583B">
            <w:pPr>
              <w:pStyle w:val="Da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B21A45" w:rsidRPr="00B21A45">
              <w:rPr>
                <w:sz w:val="20"/>
                <w:szCs w:val="20"/>
              </w:rPr>
              <w:t xml:space="preserve">July, 2019 </w:t>
            </w:r>
            <w:r w:rsidR="00465F08">
              <w:rPr>
                <w:sz w:val="20"/>
                <w:szCs w:val="20"/>
              </w:rPr>
              <w:t>–</w:t>
            </w:r>
            <w:r w:rsidR="00B21A45" w:rsidRPr="00B21A45">
              <w:rPr>
                <w:sz w:val="20"/>
                <w:szCs w:val="20"/>
              </w:rPr>
              <w:t xml:space="preserve"> Present</w:t>
            </w:r>
            <w:r>
              <w:rPr>
                <w:sz w:val="20"/>
                <w:szCs w:val="20"/>
              </w:rPr>
              <w:t>]</w:t>
            </w:r>
          </w:p>
          <w:p w14:paraId="442EAF6C" w14:textId="77777777" w:rsidR="00DA583B" w:rsidRPr="00DA583B" w:rsidRDefault="00DA583B" w:rsidP="00215546">
            <w:pPr>
              <w:jc w:val="both"/>
            </w:pPr>
          </w:p>
          <w:p w14:paraId="7795DC2A" w14:textId="58B56270" w:rsidR="00460441" w:rsidRPr="00460441" w:rsidRDefault="00460441" w:rsidP="00215546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right="360"/>
              <w:jc w:val="both"/>
              <w:rPr>
                <w:caps w:val="0"/>
                <w:color w:val="666666" w:themeColor="background2"/>
                <w:sz w:val="24"/>
                <w:szCs w:val="24"/>
              </w:rPr>
            </w:pPr>
            <w:r w:rsidRPr="00460441">
              <w:rPr>
                <w:caps w:val="0"/>
                <w:color w:val="666666" w:themeColor="background2"/>
                <w:sz w:val="24"/>
                <w:szCs w:val="24"/>
              </w:rPr>
              <w:t xml:space="preserve">Worked on a web application from end to end on the development. </w:t>
            </w:r>
          </w:p>
          <w:p w14:paraId="240241F1" w14:textId="38CEFB92" w:rsidR="00327185" w:rsidRPr="00460441" w:rsidRDefault="00327185" w:rsidP="00215546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right="360"/>
              <w:jc w:val="both"/>
              <w:rPr>
                <w:caps w:val="0"/>
                <w:color w:val="666666" w:themeColor="background2"/>
                <w:sz w:val="24"/>
                <w:szCs w:val="24"/>
              </w:rPr>
            </w:pPr>
            <w:r w:rsidRPr="00460441">
              <w:rPr>
                <w:caps w:val="0"/>
                <w:color w:val="666666" w:themeColor="background2"/>
                <w:sz w:val="24"/>
                <w:szCs w:val="24"/>
              </w:rPr>
              <w:t xml:space="preserve">Worked on </w:t>
            </w:r>
            <w:proofErr w:type="spellStart"/>
            <w:r w:rsidRPr="00460441">
              <w:rPr>
                <w:caps w:val="0"/>
                <w:color w:val="666666" w:themeColor="background2"/>
                <w:sz w:val="24"/>
                <w:szCs w:val="24"/>
              </w:rPr>
              <w:t>Panorma</w:t>
            </w:r>
            <w:proofErr w:type="spellEnd"/>
            <w:r w:rsidRPr="00460441">
              <w:rPr>
                <w:caps w:val="0"/>
                <w:color w:val="666666" w:themeColor="background2"/>
                <w:sz w:val="24"/>
                <w:szCs w:val="24"/>
              </w:rPr>
              <w:t xml:space="preserve"> which is “DASHBOARD FOR VIDEO MONITORING SYSTEM”.</w:t>
            </w:r>
          </w:p>
          <w:p w14:paraId="4CCFDCD1" w14:textId="6350A2FB" w:rsidR="00460441" w:rsidRPr="00460441" w:rsidRDefault="005816C9" w:rsidP="00215546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right="360"/>
              <w:jc w:val="both"/>
              <w:rPr>
                <w:caps w:val="0"/>
                <w:color w:val="666666" w:themeColor="background2"/>
                <w:sz w:val="24"/>
                <w:szCs w:val="24"/>
              </w:rPr>
            </w:pPr>
            <w:r>
              <w:rPr>
                <w:caps w:val="0"/>
                <w:color w:val="666666" w:themeColor="background2"/>
                <w:sz w:val="24"/>
                <w:szCs w:val="24"/>
              </w:rPr>
              <w:t>D</w:t>
            </w:r>
            <w:r w:rsidR="00460441" w:rsidRPr="00460441">
              <w:rPr>
                <w:caps w:val="0"/>
                <w:color w:val="666666" w:themeColor="background2"/>
                <w:sz w:val="24"/>
                <w:szCs w:val="24"/>
              </w:rPr>
              <w:t xml:space="preserve">eveloped the whole user interface of application using Angular, bootstrap and Js. </w:t>
            </w:r>
          </w:p>
          <w:p w14:paraId="5A1A4F70" w14:textId="5BD7B22B" w:rsidR="00460441" w:rsidRPr="00460441" w:rsidRDefault="005816C9" w:rsidP="00215546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right="360"/>
              <w:jc w:val="both"/>
              <w:rPr>
                <w:caps w:val="0"/>
                <w:color w:val="666666" w:themeColor="background2"/>
                <w:sz w:val="24"/>
                <w:szCs w:val="24"/>
              </w:rPr>
            </w:pPr>
            <w:r>
              <w:rPr>
                <w:caps w:val="0"/>
                <w:color w:val="666666" w:themeColor="background2"/>
                <w:sz w:val="24"/>
                <w:szCs w:val="24"/>
              </w:rPr>
              <w:t>Created various</w:t>
            </w:r>
            <w:r w:rsidR="00460441" w:rsidRPr="00460441">
              <w:rPr>
                <w:caps w:val="0"/>
                <w:color w:val="666666" w:themeColor="background2"/>
                <w:sz w:val="24"/>
                <w:szCs w:val="24"/>
              </w:rPr>
              <w:t xml:space="preserve"> </w:t>
            </w:r>
            <w:r>
              <w:rPr>
                <w:caps w:val="0"/>
                <w:color w:val="666666" w:themeColor="background2"/>
                <w:sz w:val="24"/>
                <w:szCs w:val="24"/>
              </w:rPr>
              <w:t>API</w:t>
            </w:r>
            <w:r w:rsidR="00460441" w:rsidRPr="00460441">
              <w:rPr>
                <w:caps w:val="0"/>
                <w:color w:val="666666" w:themeColor="background2"/>
                <w:sz w:val="24"/>
                <w:szCs w:val="24"/>
              </w:rPr>
              <w:t xml:space="preserve"> in the project which work simultaneously with Siemens cloud.</w:t>
            </w:r>
          </w:p>
          <w:p w14:paraId="72E6E92B" w14:textId="0E6363D7" w:rsidR="00460441" w:rsidRPr="00460441" w:rsidRDefault="005816C9" w:rsidP="00215546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right="360"/>
              <w:jc w:val="both"/>
              <w:rPr>
                <w:caps w:val="0"/>
                <w:color w:val="666666" w:themeColor="background2"/>
                <w:sz w:val="24"/>
                <w:szCs w:val="24"/>
              </w:rPr>
            </w:pPr>
            <w:r>
              <w:rPr>
                <w:caps w:val="0"/>
                <w:color w:val="666666" w:themeColor="background2"/>
                <w:sz w:val="24"/>
                <w:szCs w:val="24"/>
              </w:rPr>
              <w:t>F</w:t>
            </w:r>
            <w:r w:rsidR="00460441" w:rsidRPr="00460441">
              <w:rPr>
                <w:caps w:val="0"/>
                <w:color w:val="666666" w:themeColor="background2"/>
                <w:sz w:val="24"/>
                <w:szCs w:val="24"/>
              </w:rPr>
              <w:t xml:space="preserve">igured out </w:t>
            </w:r>
            <w:r>
              <w:rPr>
                <w:caps w:val="0"/>
                <w:color w:val="666666" w:themeColor="background2"/>
                <w:sz w:val="24"/>
                <w:szCs w:val="24"/>
              </w:rPr>
              <w:t>methods</w:t>
            </w:r>
            <w:r w:rsidR="00460441" w:rsidRPr="00460441">
              <w:rPr>
                <w:caps w:val="0"/>
                <w:color w:val="666666" w:themeColor="background2"/>
                <w:sz w:val="24"/>
                <w:szCs w:val="24"/>
              </w:rPr>
              <w:t xml:space="preserve"> to utilize Angular materials and its different functionalities and scholarly the structure of .net system.</w:t>
            </w:r>
          </w:p>
          <w:p w14:paraId="1F8BFD6D" w14:textId="77777777" w:rsidR="00460441" w:rsidRPr="00460441" w:rsidRDefault="00460441" w:rsidP="00215546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right="360"/>
              <w:jc w:val="both"/>
              <w:rPr>
                <w:caps w:val="0"/>
                <w:color w:val="666666" w:themeColor="background2"/>
                <w:sz w:val="24"/>
                <w:szCs w:val="24"/>
              </w:rPr>
            </w:pPr>
            <w:r w:rsidRPr="00460441">
              <w:rPr>
                <w:caps w:val="0"/>
                <w:color w:val="666666" w:themeColor="background2"/>
                <w:sz w:val="24"/>
                <w:szCs w:val="24"/>
              </w:rPr>
              <w:t xml:space="preserve">Gained Knowledge about Siemens product – </w:t>
            </w:r>
            <w:proofErr w:type="spellStart"/>
            <w:r w:rsidRPr="00460441">
              <w:rPr>
                <w:caps w:val="0"/>
                <w:color w:val="666666" w:themeColor="background2"/>
                <w:sz w:val="24"/>
                <w:szCs w:val="24"/>
              </w:rPr>
              <w:t>SiPass</w:t>
            </w:r>
            <w:proofErr w:type="spellEnd"/>
            <w:r w:rsidRPr="00460441">
              <w:rPr>
                <w:caps w:val="0"/>
                <w:color w:val="666666" w:themeColor="background2"/>
                <w:sz w:val="24"/>
                <w:szCs w:val="24"/>
              </w:rPr>
              <w:t xml:space="preserve"> and Currently Working on Project for creating </w:t>
            </w:r>
            <w:proofErr w:type="spellStart"/>
            <w:r w:rsidRPr="00460441">
              <w:rPr>
                <w:caps w:val="0"/>
                <w:color w:val="666666" w:themeColor="background2"/>
                <w:sz w:val="24"/>
                <w:szCs w:val="24"/>
              </w:rPr>
              <w:t>Webclient</w:t>
            </w:r>
            <w:proofErr w:type="spellEnd"/>
            <w:r w:rsidRPr="00460441">
              <w:rPr>
                <w:caps w:val="0"/>
                <w:color w:val="666666" w:themeColor="background2"/>
                <w:sz w:val="24"/>
                <w:szCs w:val="24"/>
              </w:rPr>
              <w:t xml:space="preserve"> Linked with </w:t>
            </w:r>
            <w:proofErr w:type="spellStart"/>
            <w:r w:rsidRPr="00460441">
              <w:rPr>
                <w:caps w:val="0"/>
                <w:color w:val="666666" w:themeColor="background2"/>
                <w:sz w:val="24"/>
                <w:szCs w:val="24"/>
              </w:rPr>
              <w:t>Sipass</w:t>
            </w:r>
            <w:proofErr w:type="spellEnd"/>
            <w:r w:rsidRPr="00460441">
              <w:rPr>
                <w:caps w:val="0"/>
                <w:color w:val="666666" w:themeColor="background2"/>
                <w:sz w:val="24"/>
                <w:szCs w:val="24"/>
              </w:rPr>
              <w:t xml:space="preserve"> (Siemens Product).</w:t>
            </w:r>
          </w:p>
          <w:p w14:paraId="6B5200F5" w14:textId="43F396A4" w:rsidR="00460441" w:rsidRPr="00347F82" w:rsidRDefault="00460441" w:rsidP="00460441">
            <w:pPr>
              <w:pStyle w:val="ListParagraph"/>
              <w:numPr>
                <w:ilvl w:val="0"/>
                <w:numId w:val="0"/>
              </w:numPr>
              <w:spacing w:before="0" w:after="0" w:line="240" w:lineRule="auto"/>
              <w:ind w:left="720" w:right="360"/>
              <w:jc w:val="both"/>
              <w:rPr>
                <w:caps w:val="0"/>
                <w:color w:val="666666" w:themeColor="background2"/>
                <w:sz w:val="22"/>
                <w:szCs w:val="22"/>
              </w:rPr>
            </w:pPr>
          </w:p>
        </w:tc>
      </w:tr>
      <w:tr w:rsidR="00963BBE" w:rsidRPr="00320ECB" w14:paraId="1D7C6DCC" w14:textId="77777777" w:rsidTr="00F07180">
        <w:trPr>
          <w:trHeight w:val="3091"/>
        </w:trPr>
        <w:tc>
          <w:tcPr>
            <w:tcW w:w="5385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914734615"/>
              <w:placeholder>
                <w:docPart w:val="0C214522C09F4BD9A9DC26B4FFCBA269"/>
              </w:placeholder>
              <w:temporary/>
              <w:showingPlcHdr/>
              <w15:appearance w15:val="hidden"/>
            </w:sdtPr>
            <w:sdtEndPr/>
            <w:sdtContent>
              <w:p w14:paraId="5CD23AA9" w14:textId="77777777" w:rsidR="00FB4C43" w:rsidRPr="00173B36" w:rsidRDefault="00FB4C43" w:rsidP="00FB4C43">
                <w:pPr>
                  <w:pStyle w:val="Heading1"/>
                  <w:outlineLvl w:val="0"/>
                </w:pPr>
                <w:r w:rsidRPr="00173B36">
                  <w:t>SKILLS</w:t>
                </w:r>
              </w:p>
            </w:sdtContent>
          </w:sdt>
          <w:p w14:paraId="08215E25" w14:textId="77777777" w:rsidR="00FB4C43" w:rsidRPr="002E15C7" w:rsidRDefault="00FB4C43" w:rsidP="002E15C7">
            <w:r w:rsidRPr="002E15C7">
              <w:rPr>
                <w:noProof/>
              </w:rPr>
              <mc:AlternateContent>
                <mc:Choice Requires="wps">
                  <w:drawing>
                    <wp:inline distT="0" distB="0" distL="0" distR="0" wp14:anchorId="6AE9D247" wp14:editId="2734E096">
                      <wp:extent cx="521970" cy="0"/>
                      <wp:effectExtent l="0" t="0" r="0" b="0"/>
                      <wp:docPr id="12" name="Straight Connector 1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7D35042" id="Straight Connector 1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A4pLwR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1A8B668" w14:textId="5A23AB9C" w:rsidR="002E15C7" w:rsidRPr="0042620E" w:rsidRDefault="002E15C7" w:rsidP="0042620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aps w:val="0"/>
              </w:rPr>
            </w:pPr>
            <w:r w:rsidRPr="002E15C7">
              <w:rPr>
                <w:caps w:val="0"/>
              </w:rPr>
              <w:t>Adaptability</w:t>
            </w:r>
          </w:p>
          <w:p w14:paraId="006A7F03" w14:textId="257B58EA" w:rsidR="002E15C7" w:rsidRPr="002E15C7" w:rsidRDefault="002E15C7" w:rsidP="002E15C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aps w:val="0"/>
              </w:rPr>
            </w:pPr>
            <w:r w:rsidRPr="002E15C7">
              <w:rPr>
                <w:caps w:val="0"/>
              </w:rPr>
              <w:t>Team Work</w:t>
            </w:r>
          </w:p>
          <w:p w14:paraId="109757A8" w14:textId="080EC94D" w:rsidR="002E15C7" w:rsidRPr="00F84EF4" w:rsidRDefault="002E15C7" w:rsidP="002E15C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aps w:val="0"/>
              </w:rPr>
            </w:pPr>
            <w:r w:rsidRPr="00F84EF4">
              <w:rPr>
                <w:caps w:val="0"/>
              </w:rPr>
              <w:t>Analytical skills</w:t>
            </w:r>
          </w:p>
          <w:p w14:paraId="36E215B4" w14:textId="1A0234CE" w:rsidR="002E15C7" w:rsidRPr="00F84EF4" w:rsidRDefault="002E15C7" w:rsidP="002E15C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aps w:val="0"/>
              </w:rPr>
            </w:pPr>
            <w:r w:rsidRPr="00F84EF4">
              <w:rPr>
                <w:caps w:val="0"/>
              </w:rPr>
              <w:t>Leadership</w:t>
            </w:r>
          </w:p>
          <w:p w14:paraId="0A5955D9" w14:textId="010E5A3A" w:rsidR="002E15C7" w:rsidRPr="00356394" w:rsidRDefault="002E15C7" w:rsidP="0035639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aps w:val="0"/>
              </w:rPr>
            </w:pPr>
            <w:r w:rsidRPr="00F84EF4">
              <w:rPr>
                <w:caps w:val="0"/>
              </w:rPr>
              <w:t>Marketing</w:t>
            </w:r>
            <w:r w:rsidR="00356394">
              <w:rPr>
                <w:caps w:val="0"/>
              </w:rPr>
              <w:t xml:space="preserve"> skills</w:t>
            </w:r>
          </w:p>
          <w:p w14:paraId="203F12A4" w14:textId="77777777" w:rsidR="002E15C7" w:rsidRPr="00F84EF4" w:rsidRDefault="002E15C7" w:rsidP="002E15C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aps w:val="0"/>
              </w:rPr>
            </w:pPr>
            <w:r w:rsidRPr="00F84EF4">
              <w:rPr>
                <w:caps w:val="0"/>
              </w:rPr>
              <w:t>Oral and written communication</w:t>
            </w:r>
            <w:r w:rsidRPr="002E15C7">
              <w:rPr>
                <w:caps w:val="0"/>
              </w:rPr>
              <w:t>.</w:t>
            </w:r>
          </w:p>
          <w:p w14:paraId="2EBAE8E2" w14:textId="6E882B2B" w:rsidR="002E15C7" w:rsidRPr="00F84EF4" w:rsidRDefault="002E15C7" w:rsidP="002E15C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aps w:val="0"/>
              </w:rPr>
            </w:pPr>
            <w:r w:rsidRPr="00F84EF4">
              <w:rPr>
                <w:caps w:val="0"/>
              </w:rPr>
              <w:t>Organizational skills</w:t>
            </w:r>
          </w:p>
          <w:p w14:paraId="5384EEA2" w14:textId="6233C259" w:rsidR="002E15C7" w:rsidRPr="00F84EF4" w:rsidRDefault="002E15C7" w:rsidP="002E15C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aps w:val="0"/>
              </w:rPr>
            </w:pPr>
            <w:r w:rsidRPr="00F84EF4">
              <w:rPr>
                <w:caps w:val="0"/>
              </w:rPr>
              <w:t>Presentation skills</w:t>
            </w:r>
          </w:p>
          <w:p w14:paraId="11CC6FCD" w14:textId="237A7F17" w:rsidR="00FB4C43" w:rsidRDefault="00FB4C43" w:rsidP="00FB4C43">
            <w:pPr>
              <w:pStyle w:val="Heading1"/>
              <w:outlineLvl w:val="0"/>
            </w:pPr>
          </w:p>
          <w:p w14:paraId="2B0E43F3" w14:textId="2D8EC8E4" w:rsidR="002F69ED" w:rsidRDefault="002F69ED" w:rsidP="009B72E0">
            <w:pPr>
              <w:spacing w:before="0"/>
              <w:ind w:right="360"/>
              <w:jc w:val="both"/>
            </w:pPr>
          </w:p>
        </w:tc>
        <w:tc>
          <w:tcPr>
            <w:tcW w:w="6257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41647077" w14:textId="77777777" w:rsidR="0050493A" w:rsidRPr="0050493A" w:rsidRDefault="0050493A" w:rsidP="004809AB">
            <w:pPr>
              <w:pStyle w:val="NoSpacing"/>
              <w:rPr>
                <w:rFonts w:asciiTheme="majorHAnsi" w:eastAsiaTheme="majorEastAsia" w:hAnsiTheme="majorHAnsi" w:cstheme="majorBidi"/>
                <w:caps/>
                <w:color w:val="auto"/>
                <w:sz w:val="28"/>
                <w:szCs w:val="32"/>
              </w:rPr>
            </w:pPr>
            <w:r w:rsidRPr="0050493A">
              <w:rPr>
                <w:rFonts w:asciiTheme="majorHAnsi" w:eastAsiaTheme="majorEastAsia" w:hAnsiTheme="majorHAnsi" w:cstheme="majorBidi"/>
                <w:caps/>
                <w:color w:val="auto"/>
                <w:sz w:val="28"/>
                <w:szCs w:val="32"/>
              </w:rPr>
              <w:t>Positions of responsibility</w:t>
            </w:r>
          </w:p>
          <w:p w14:paraId="7BDEF466" w14:textId="1574EAE8" w:rsidR="004809AB" w:rsidRPr="00173B36" w:rsidRDefault="0050493A" w:rsidP="004809AB">
            <w:pPr>
              <w:pStyle w:val="NoSpacing"/>
            </w:pPr>
            <w:r>
              <w:t xml:space="preserve"> </w:t>
            </w:r>
            <w:r w:rsidR="004809AB"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91D86D8" wp14:editId="6CCADBD1">
                      <wp:extent cx="521970" cy="0"/>
                      <wp:effectExtent l="0" t="0" r="0" b="0"/>
                      <wp:docPr id="7" name="Straight Connector 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1BEC7B3" id="Straight Connector 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CtBwkY5AEAACI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0D03E89" w14:textId="35434D15" w:rsidR="004809AB" w:rsidRPr="004809AB" w:rsidRDefault="004809AB" w:rsidP="004809AB">
            <w:pPr>
              <w:pStyle w:val="Heading2"/>
              <w:outlineLvl w:val="1"/>
              <w:rPr>
                <w:sz w:val="24"/>
                <w:szCs w:val="24"/>
              </w:rPr>
            </w:pPr>
            <w:r w:rsidRPr="004809AB">
              <w:rPr>
                <w:sz w:val="24"/>
                <w:szCs w:val="24"/>
              </w:rPr>
              <w:t xml:space="preserve">IEEE Society, </w:t>
            </w:r>
            <w:proofErr w:type="spellStart"/>
            <w:r w:rsidRPr="004809AB">
              <w:rPr>
                <w:sz w:val="24"/>
                <w:szCs w:val="24"/>
              </w:rPr>
              <w:t>Chitkara</w:t>
            </w:r>
            <w:proofErr w:type="spellEnd"/>
            <w:r w:rsidRPr="004809AB">
              <w:rPr>
                <w:sz w:val="24"/>
                <w:szCs w:val="24"/>
              </w:rPr>
              <w:t xml:space="preserve"> University, Punjab</w:t>
            </w:r>
          </w:p>
          <w:p w14:paraId="13D956E2" w14:textId="492D976A" w:rsidR="00514697" w:rsidRPr="002C4336" w:rsidRDefault="004809AB" w:rsidP="00EC2060">
            <w:pPr>
              <w:pStyle w:val="Date"/>
            </w:pPr>
            <w:r w:rsidRPr="002C4336">
              <w:t>[</w:t>
            </w:r>
            <w:r w:rsidR="00F577DB" w:rsidRPr="002C4336">
              <w:t>August,</w:t>
            </w:r>
            <w:r w:rsidRPr="002C4336">
              <w:t xml:space="preserve"> 2017 – </w:t>
            </w:r>
            <w:r w:rsidR="00F577DB" w:rsidRPr="002C4336">
              <w:t>March,2020</w:t>
            </w:r>
            <w:r w:rsidRPr="002C4336">
              <w:t>]</w:t>
            </w:r>
          </w:p>
          <w:p w14:paraId="3ED718DB" w14:textId="6E9911C3" w:rsidR="004809AB" w:rsidRDefault="00D000F2" w:rsidP="00F56E31">
            <w:pPr>
              <w:jc w:val="both"/>
              <w:rPr>
                <w:sz w:val="20"/>
                <w:szCs w:val="20"/>
              </w:rPr>
            </w:pPr>
            <w:r w:rsidRPr="00CF6E27">
              <w:rPr>
                <w:sz w:val="20"/>
                <w:szCs w:val="20"/>
              </w:rPr>
              <w:t>I have been a</w:t>
            </w:r>
            <w:r w:rsidR="005816C9">
              <w:rPr>
                <w:sz w:val="20"/>
                <w:szCs w:val="20"/>
              </w:rPr>
              <w:t xml:space="preserve">n </w:t>
            </w:r>
            <w:r w:rsidRPr="00CF6E27">
              <w:rPr>
                <w:sz w:val="20"/>
                <w:szCs w:val="20"/>
              </w:rPr>
              <w:t xml:space="preserve">active volunteer as well as a Chairperson of WIE </w:t>
            </w:r>
            <w:r w:rsidR="005816C9">
              <w:rPr>
                <w:sz w:val="20"/>
                <w:szCs w:val="20"/>
              </w:rPr>
              <w:t xml:space="preserve">(Women in Engineering) </w:t>
            </w:r>
            <w:r w:rsidRPr="00CF6E27">
              <w:rPr>
                <w:sz w:val="20"/>
                <w:szCs w:val="20"/>
              </w:rPr>
              <w:t>at IEEE CIET S</w:t>
            </w:r>
            <w:r w:rsidR="005816C9">
              <w:rPr>
                <w:sz w:val="20"/>
                <w:szCs w:val="20"/>
              </w:rPr>
              <w:t xml:space="preserve">tudent </w:t>
            </w:r>
            <w:r w:rsidRPr="00CF6E27">
              <w:rPr>
                <w:sz w:val="20"/>
                <w:szCs w:val="20"/>
              </w:rPr>
              <w:t>B</w:t>
            </w:r>
            <w:r w:rsidR="005816C9">
              <w:rPr>
                <w:sz w:val="20"/>
                <w:szCs w:val="20"/>
              </w:rPr>
              <w:t>ranch</w:t>
            </w:r>
            <w:r w:rsidRPr="00CF6E27">
              <w:rPr>
                <w:sz w:val="20"/>
                <w:szCs w:val="20"/>
              </w:rPr>
              <w:t xml:space="preserve"> and has been constantly working towards </w:t>
            </w:r>
            <w:r w:rsidR="005816C9">
              <w:rPr>
                <w:sz w:val="20"/>
                <w:szCs w:val="20"/>
              </w:rPr>
              <w:t>leading the upcoming women engineers towards</w:t>
            </w:r>
            <w:r w:rsidRPr="00CF6E27">
              <w:rPr>
                <w:sz w:val="20"/>
                <w:szCs w:val="20"/>
              </w:rPr>
              <w:t xml:space="preserve"> </w:t>
            </w:r>
            <w:r w:rsidR="005816C9">
              <w:rPr>
                <w:sz w:val="20"/>
                <w:szCs w:val="20"/>
              </w:rPr>
              <w:t>IEEE</w:t>
            </w:r>
            <w:r w:rsidRPr="00CF6E27">
              <w:rPr>
                <w:sz w:val="20"/>
                <w:szCs w:val="20"/>
              </w:rPr>
              <w:t xml:space="preserve"> society and </w:t>
            </w:r>
            <w:r w:rsidR="005816C9">
              <w:rPr>
                <w:sz w:val="20"/>
                <w:szCs w:val="20"/>
              </w:rPr>
              <w:t>the engineering world outside the university</w:t>
            </w:r>
            <w:r w:rsidRPr="00CF6E27">
              <w:rPr>
                <w:sz w:val="20"/>
                <w:szCs w:val="20"/>
              </w:rPr>
              <w:t xml:space="preserve">. I have been involved with managing various </w:t>
            </w:r>
            <w:r w:rsidR="005816C9">
              <w:rPr>
                <w:sz w:val="20"/>
                <w:szCs w:val="20"/>
              </w:rPr>
              <w:t xml:space="preserve">Special Interest Groups and </w:t>
            </w:r>
            <w:r w:rsidRPr="00CF6E27">
              <w:rPr>
                <w:sz w:val="20"/>
                <w:szCs w:val="20"/>
              </w:rPr>
              <w:t xml:space="preserve">events </w:t>
            </w:r>
            <w:r w:rsidR="005816C9" w:rsidRPr="00CF6E27">
              <w:rPr>
                <w:sz w:val="20"/>
                <w:szCs w:val="20"/>
              </w:rPr>
              <w:t>for the</w:t>
            </w:r>
            <w:r w:rsidRPr="00CF6E27">
              <w:rPr>
                <w:sz w:val="20"/>
                <w:szCs w:val="20"/>
              </w:rPr>
              <w:t xml:space="preserve"> organization. I </w:t>
            </w:r>
            <w:r w:rsidR="005816C9">
              <w:rPr>
                <w:sz w:val="20"/>
                <w:szCs w:val="20"/>
              </w:rPr>
              <w:t>was awarded with</w:t>
            </w:r>
            <w:r w:rsidRPr="00CF6E27">
              <w:rPr>
                <w:sz w:val="20"/>
                <w:szCs w:val="20"/>
              </w:rPr>
              <w:t xml:space="preserve"> </w:t>
            </w:r>
            <w:r w:rsidR="005816C9" w:rsidRPr="00CF6E27">
              <w:rPr>
                <w:sz w:val="20"/>
                <w:szCs w:val="20"/>
              </w:rPr>
              <w:t>“Outstanding</w:t>
            </w:r>
            <w:r w:rsidRPr="00CF6E27">
              <w:rPr>
                <w:sz w:val="20"/>
                <w:szCs w:val="20"/>
              </w:rPr>
              <w:t xml:space="preserve"> W</w:t>
            </w:r>
            <w:r w:rsidR="005816C9">
              <w:rPr>
                <w:sz w:val="20"/>
                <w:szCs w:val="20"/>
              </w:rPr>
              <w:t>omen in Engineering</w:t>
            </w:r>
            <w:r w:rsidRPr="00CF6E27">
              <w:rPr>
                <w:sz w:val="20"/>
                <w:szCs w:val="20"/>
              </w:rPr>
              <w:t xml:space="preserve"> Volunteer Award” by Delhi Section</w:t>
            </w:r>
            <w:r w:rsidR="005816C9">
              <w:rPr>
                <w:sz w:val="20"/>
                <w:szCs w:val="20"/>
              </w:rPr>
              <w:t xml:space="preserve"> and</w:t>
            </w:r>
            <w:r w:rsidRPr="00CF6E27">
              <w:rPr>
                <w:sz w:val="20"/>
                <w:szCs w:val="20"/>
              </w:rPr>
              <w:t xml:space="preserve"> </w:t>
            </w:r>
            <w:r w:rsidR="005816C9">
              <w:rPr>
                <w:sz w:val="20"/>
                <w:szCs w:val="20"/>
              </w:rPr>
              <w:t>c</w:t>
            </w:r>
            <w:r w:rsidRPr="00CF6E27">
              <w:rPr>
                <w:sz w:val="20"/>
                <w:szCs w:val="20"/>
              </w:rPr>
              <w:t xml:space="preserve">urrently </w:t>
            </w:r>
            <w:r w:rsidR="00215546">
              <w:rPr>
                <w:sz w:val="20"/>
                <w:szCs w:val="20"/>
              </w:rPr>
              <w:t>m</w:t>
            </w:r>
            <w:r w:rsidRPr="00CF6E27">
              <w:rPr>
                <w:sz w:val="20"/>
                <w:szCs w:val="20"/>
              </w:rPr>
              <w:t>entoring new Volunteers for IEEE.</w:t>
            </w:r>
          </w:p>
          <w:p w14:paraId="346E2A90" w14:textId="682FE052" w:rsidR="00F56E31" w:rsidRPr="00F56E31" w:rsidRDefault="00B1282D" w:rsidP="00F56E3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</w:t>
            </w:r>
            <w:r w:rsidR="00215546">
              <w:rPr>
                <w:sz w:val="20"/>
                <w:szCs w:val="20"/>
              </w:rPr>
              <w:t xml:space="preserve">was </w:t>
            </w:r>
            <w:r>
              <w:rPr>
                <w:sz w:val="20"/>
                <w:szCs w:val="20"/>
              </w:rPr>
              <w:t xml:space="preserve">selected as Student ambassador for IEEEXTREME </w:t>
            </w:r>
            <w:r w:rsidR="00215546">
              <w:rPr>
                <w:sz w:val="20"/>
                <w:szCs w:val="20"/>
              </w:rPr>
              <w:t xml:space="preserve">(International Coding Competition) </w:t>
            </w:r>
            <w:r>
              <w:rPr>
                <w:sz w:val="20"/>
                <w:szCs w:val="20"/>
              </w:rPr>
              <w:t>and was ran</w:t>
            </w:r>
            <w:r w:rsidR="00215546">
              <w:rPr>
                <w:sz w:val="20"/>
                <w:szCs w:val="20"/>
              </w:rPr>
              <w:t>ked</w:t>
            </w:r>
            <w:r>
              <w:rPr>
                <w:sz w:val="20"/>
                <w:szCs w:val="20"/>
              </w:rPr>
              <w:t xml:space="preserve"> 2</w:t>
            </w:r>
            <w:r w:rsidRPr="00B1282D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  <w:vertAlign w:val="superscript"/>
              </w:rPr>
              <w:t xml:space="preserve"> </w:t>
            </w:r>
            <w:r w:rsidR="00F07180">
              <w:rPr>
                <w:sz w:val="20"/>
                <w:szCs w:val="20"/>
              </w:rPr>
              <w:t>in University for</w:t>
            </w:r>
            <w:r w:rsidR="002155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IEEEXTREME 12.0 and 11</w:t>
            </w:r>
            <w:r w:rsidRPr="00B1282D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in IEEEXTREME 11.0.</w:t>
            </w:r>
          </w:p>
          <w:p w14:paraId="5CE15635" w14:textId="77777777" w:rsidR="004809AB" w:rsidRPr="004809AB" w:rsidRDefault="004809AB" w:rsidP="004809AB">
            <w:pPr>
              <w:pStyle w:val="Heading2"/>
              <w:outlineLvl w:val="1"/>
              <w:rPr>
                <w:sz w:val="24"/>
                <w:szCs w:val="24"/>
              </w:rPr>
            </w:pPr>
            <w:r w:rsidRPr="004809AB">
              <w:rPr>
                <w:sz w:val="24"/>
                <w:szCs w:val="24"/>
              </w:rPr>
              <w:t>National Service Scheme, Punjab</w:t>
            </w:r>
          </w:p>
          <w:p w14:paraId="4BB5287D" w14:textId="77777777" w:rsidR="004809AB" w:rsidRPr="002C4336" w:rsidRDefault="004809AB" w:rsidP="004809AB">
            <w:pPr>
              <w:pStyle w:val="Date"/>
            </w:pPr>
            <w:r w:rsidRPr="002C4336">
              <w:t>[May, 2014 – June,2019]</w:t>
            </w:r>
          </w:p>
          <w:p w14:paraId="7D91F6CC" w14:textId="77777777" w:rsidR="00963BBE" w:rsidRDefault="004809AB" w:rsidP="00215546">
            <w:pPr>
              <w:tabs>
                <w:tab w:val="left" w:pos="4240"/>
              </w:tabs>
              <w:spacing w:before="0"/>
              <w:ind w:right="360"/>
              <w:jc w:val="both"/>
              <w:rPr>
                <w:sz w:val="20"/>
                <w:szCs w:val="20"/>
              </w:rPr>
            </w:pPr>
            <w:r w:rsidRPr="00CF6E27">
              <w:rPr>
                <w:sz w:val="20"/>
                <w:szCs w:val="20"/>
              </w:rPr>
              <w:t>I am a proud Volunteer of NSS, and I developed my qualities of leadership, skills to become an organizer, and an administrator and to attain the multi-faceted development of their personality as a whole while working for NSS.</w:t>
            </w:r>
          </w:p>
          <w:p w14:paraId="5D5192DF" w14:textId="6F05ECF6" w:rsidR="00B1282D" w:rsidRPr="00CF6E27" w:rsidRDefault="00B1282D" w:rsidP="00215546">
            <w:pPr>
              <w:tabs>
                <w:tab w:val="left" w:pos="4240"/>
              </w:tabs>
              <w:spacing w:before="0"/>
              <w:ind w:righ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received certificates and awards for working under NSS for all these years</w:t>
            </w:r>
          </w:p>
        </w:tc>
      </w:tr>
      <w:tr w:rsidR="003F0226" w:rsidRPr="00320ECB" w14:paraId="51FE8867" w14:textId="77777777" w:rsidTr="00F07180">
        <w:trPr>
          <w:trHeight w:val="3683"/>
        </w:trPr>
        <w:tc>
          <w:tcPr>
            <w:tcW w:w="5385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560A3526" w14:textId="431AA398" w:rsidR="004809AB" w:rsidRPr="006F2735" w:rsidRDefault="004809AB" w:rsidP="004809AB">
            <w:pPr>
              <w:pStyle w:val="Heading1"/>
              <w:outlineLvl w:val="0"/>
            </w:pPr>
            <w:r>
              <w:t>Hobbies and Interests</w:t>
            </w:r>
          </w:p>
          <w:p w14:paraId="5712804C" w14:textId="4A74C817" w:rsidR="004809AB" w:rsidRPr="00173B36" w:rsidRDefault="004809AB" w:rsidP="00137A1B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BD0CA2F" wp14:editId="13E96078">
                      <wp:extent cx="521970" cy="0"/>
                      <wp:effectExtent l="0" t="0" r="0" b="0"/>
                      <wp:docPr id="11" name="Straight Connector 1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5D3C70" id="Straight Connector 1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K1T38v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7AF20C7" w14:textId="59FAA5DC" w:rsidR="003F0226" w:rsidRDefault="002E15C7" w:rsidP="002E15C7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rPr>
                <w:caps w:val="0"/>
              </w:rPr>
              <w:t>Writing blogs</w:t>
            </w:r>
          </w:p>
          <w:p w14:paraId="7D0299CE" w14:textId="7FB9C109" w:rsidR="002E15C7" w:rsidRDefault="002E15C7" w:rsidP="002E15C7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rPr>
                <w:caps w:val="0"/>
              </w:rPr>
              <w:t>Painting</w:t>
            </w:r>
          </w:p>
          <w:p w14:paraId="5B73BA64" w14:textId="142F677D" w:rsidR="002E15C7" w:rsidRDefault="002E15C7" w:rsidP="002E15C7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rPr>
                <w:caps w:val="0"/>
              </w:rPr>
              <w:t>Reading</w:t>
            </w:r>
            <w:r>
              <w:t xml:space="preserve"> </w:t>
            </w:r>
            <w:r>
              <w:rPr>
                <w:caps w:val="0"/>
              </w:rPr>
              <w:t>books</w:t>
            </w:r>
          </w:p>
          <w:p w14:paraId="73BC8BA1" w14:textId="79A1EB91" w:rsidR="002E15C7" w:rsidRDefault="002E15C7" w:rsidP="002E15C7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rPr>
                <w:caps w:val="0"/>
              </w:rPr>
              <w:t>Travelling</w:t>
            </w:r>
          </w:p>
          <w:p w14:paraId="41DA45BD" w14:textId="53D70C9D" w:rsidR="00137A1B" w:rsidRPr="00137A1B" w:rsidRDefault="00137A1B" w:rsidP="002E15C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aps w:val="0"/>
              </w:rPr>
            </w:pPr>
            <w:r w:rsidRPr="00137A1B">
              <w:rPr>
                <w:caps w:val="0"/>
              </w:rPr>
              <w:t>Cooking</w:t>
            </w:r>
          </w:p>
          <w:p w14:paraId="533D3A62" w14:textId="77777777" w:rsidR="003F0226" w:rsidRDefault="003F0226" w:rsidP="003F0226"/>
          <w:p w14:paraId="61307A83" w14:textId="77777777" w:rsidR="003F0226" w:rsidRDefault="003F0226" w:rsidP="003F0226"/>
          <w:p w14:paraId="6975ADCD" w14:textId="77777777" w:rsidR="003F0226" w:rsidRDefault="003F0226" w:rsidP="003F0226"/>
          <w:p w14:paraId="34CD55AE" w14:textId="77777777" w:rsidR="003F0226" w:rsidRDefault="003F0226" w:rsidP="003F0226"/>
          <w:p w14:paraId="376519E1" w14:textId="77777777" w:rsidR="003F0226" w:rsidRDefault="003F0226" w:rsidP="003F0226"/>
          <w:p w14:paraId="2ADFAAAB" w14:textId="77777777" w:rsidR="003F0226" w:rsidRDefault="003F0226" w:rsidP="003F0226"/>
          <w:p w14:paraId="4A074EAA" w14:textId="77777777" w:rsidR="003F0226" w:rsidRDefault="003F0226" w:rsidP="003F0226"/>
          <w:p w14:paraId="60E1CB2A" w14:textId="77777777" w:rsidR="003F0226" w:rsidRDefault="003F0226" w:rsidP="003F0226"/>
          <w:p w14:paraId="0284DAEE" w14:textId="77777777" w:rsidR="003F0226" w:rsidRDefault="003F0226" w:rsidP="003F0226"/>
          <w:p w14:paraId="5DCF0780" w14:textId="77777777" w:rsidR="003F0226" w:rsidRDefault="003F0226" w:rsidP="003F0226"/>
          <w:p w14:paraId="711CD155" w14:textId="77777777" w:rsidR="003F0226" w:rsidRDefault="003F0226" w:rsidP="003F0226"/>
          <w:p w14:paraId="49E91EDD" w14:textId="77777777" w:rsidR="003F0226" w:rsidRDefault="003F0226" w:rsidP="003F0226"/>
          <w:p w14:paraId="549C07FB" w14:textId="77777777" w:rsidR="003F0226" w:rsidRDefault="003F0226" w:rsidP="003F0226"/>
          <w:p w14:paraId="5146A289" w14:textId="77777777" w:rsidR="00B5499F" w:rsidRDefault="00B5499F" w:rsidP="003F0226"/>
          <w:p w14:paraId="3DD69706" w14:textId="77777777" w:rsidR="00B5499F" w:rsidRDefault="00B5499F" w:rsidP="003F0226"/>
          <w:p w14:paraId="2B430A30" w14:textId="1DD635B1" w:rsidR="00B5499F" w:rsidRPr="003F0226" w:rsidRDefault="00B5499F" w:rsidP="003F0226"/>
        </w:tc>
        <w:tc>
          <w:tcPr>
            <w:tcW w:w="6257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492DA6E2" w14:textId="20C1FCBA" w:rsidR="004809AB" w:rsidRPr="006F2735" w:rsidRDefault="004075D3" w:rsidP="004809AB">
            <w:pPr>
              <w:pStyle w:val="Heading1"/>
              <w:outlineLvl w:val="0"/>
            </w:pPr>
            <w:r>
              <w:t xml:space="preserve">PROJECTS and </w:t>
            </w:r>
            <w:r w:rsidR="004809AB">
              <w:t>Trainings</w:t>
            </w:r>
          </w:p>
          <w:p w14:paraId="6AB113F5" w14:textId="4BE2264F" w:rsidR="004809AB" w:rsidRPr="004075D3" w:rsidRDefault="004809AB" w:rsidP="004809AB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AFC7D2D" wp14:editId="235B1FAF">
                      <wp:extent cx="521970" cy="0"/>
                      <wp:effectExtent l="0" t="0" r="0" b="0"/>
                      <wp:docPr id="15" name="Straight Connector 1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D4C118B" id="Straight Connector 15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Ag4NQ3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6577DC4" w14:textId="77777777" w:rsidR="004809AB" w:rsidRPr="004346D8" w:rsidRDefault="004809AB" w:rsidP="004809AB">
            <w:pPr>
              <w:pStyle w:val="NoSpacing"/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9DB94F" w14:textId="77777777" w:rsidR="004A6FE4" w:rsidRPr="00472FF5" w:rsidRDefault="004A6FE4" w:rsidP="004A6FE4">
            <w:pPr>
              <w:pStyle w:val="NoSpacing"/>
              <w:spacing w:line="240" w:lineRule="auto"/>
              <w:rPr>
                <w:rFonts w:ascii="Arial" w:hAnsi="Arial" w:cs="Arial"/>
                <w:bCs/>
                <w:sz w:val="18"/>
              </w:rPr>
            </w:pPr>
            <w:r w:rsidRPr="00472FF5">
              <w:rPr>
                <w:color w:val="666666" w:themeColor="background2"/>
                <w:sz w:val="22"/>
                <w:szCs w:val="22"/>
              </w:rPr>
              <w:t>Internship in Siemens:</w:t>
            </w:r>
          </w:p>
          <w:p w14:paraId="67DAC731" w14:textId="77777777" w:rsidR="004A6FE4" w:rsidRPr="00472FF5" w:rsidRDefault="004A6FE4" w:rsidP="001309C0">
            <w:pPr>
              <w:pStyle w:val="NoSpacing"/>
              <w:numPr>
                <w:ilvl w:val="0"/>
                <w:numId w:val="22"/>
              </w:numPr>
              <w:spacing w:line="240" w:lineRule="auto"/>
              <w:rPr>
                <w:color w:val="666666" w:themeColor="background2"/>
                <w:sz w:val="22"/>
                <w:szCs w:val="22"/>
              </w:rPr>
            </w:pPr>
            <w:r w:rsidRPr="00472FF5">
              <w:rPr>
                <w:color w:val="666666" w:themeColor="background2"/>
                <w:sz w:val="22"/>
                <w:szCs w:val="22"/>
              </w:rPr>
              <w:t xml:space="preserve">Projects made: Panorama </w:t>
            </w:r>
            <w:r w:rsidRPr="00472FF5">
              <w:rPr>
                <w:color w:val="806153" w:themeColor="accent4"/>
                <w:sz w:val="18"/>
              </w:rPr>
              <w:t>(July – December,2019)</w:t>
            </w:r>
          </w:p>
          <w:p w14:paraId="7ABA2281" w14:textId="58A74D41" w:rsidR="004A6FE4" w:rsidRPr="001309C0" w:rsidRDefault="004A6FE4" w:rsidP="001309C0">
            <w:pPr>
              <w:pStyle w:val="NoSpacing"/>
              <w:numPr>
                <w:ilvl w:val="0"/>
                <w:numId w:val="22"/>
              </w:numPr>
              <w:spacing w:line="240" w:lineRule="auto"/>
              <w:rPr>
                <w:rStyle w:val="Hyperlink"/>
                <w:color w:val="666666" w:themeColor="background2"/>
                <w:sz w:val="22"/>
                <w:szCs w:val="22"/>
                <w:u w:val="none"/>
              </w:rPr>
            </w:pPr>
            <w:r w:rsidRPr="00472FF5">
              <w:rPr>
                <w:color w:val="666666" w:themeColor="background2"/>
                <w:sz w:val="22"/>
                <w:szCs w:val="22"/>
              </w:rPr>
              <w:t>Projects made: IM</w:t>
            </w:r>
            <w:r w:rsidR="00266DFD">
              <w:rPr>
                <w:color w:val="666666" w:themeColor="background2"/>
                <w:sz w:val="22"/>
                <w:szCs w:val="22"/>
              </w:rPr>
              <w:t>DB</w:t>
            </w:r>
            <w:r w:rsidRPr="00472FF5">
              <w:rPr>
                <w:color w:val="666666" w:themeColor="background2"/>
                <w:sz w:val="22"/>
                <w:szCs w:val="22"/>
              </w:rPr>
              <w:t xml:space="preserve"> </w:t>
            </w:r>
            <w:r w:rsidRPr="00472FF5">
              <w:rPr>
                <w:color w:val="806153" w:themeColor="accent4"/>
                <w:sz w:val="18"/>
              </w:rPr>
              <w:t>(10th November, 2019)</w:t>
            </w:r>
            <w:r w:rsidR="001309C0">
              <w:rPr>
                <w:color w:val="806153" w:themeColor="accent4"/>
                <w:sz w:val="18"/>
              </w:rPr>
              <w:t xml:space="preserve"> </w:t>
            </w:r>
            <w:r w:rsidRPr="001309C0">
              <w:rPr>
                <w:rStyle w:val="Hyperlink"/>
                <w:sz w:val="18"/>
              </w:rPr>
              <w:t>(</w:t>
            </w:r>
            <w:hyperlink r:id="rId15" w:history="1">
              <w:r w:rsidR="00F37677" w:rsidRPr="004D374F">
                <w:rPr>
                  <w:rStyle w:val="Hyperlink"/>
                  <w:sz w:val="18"/>
                </w:rPr>
                <w:t>https://github.com/kavyakapoor0810/IMD</w:t>
              </w:r>
            </w:hyperlink>
            <w:r w:rsidR="00F37677" w:rsidRPr="00491D59">
              <w:rPr>
                <w:rStyle w:val="Hyperlink"/>
                <w:sz w:val="20"/>
                <w:szCs w:val="20"/>
              </w:rPr>
              <w:t>B</w:t>
            </w:r>
            <w:r w:rsidRPr="001309C0">
              <w:rPr>
                <w:rStyle w:val="Hyperlink"/>
                <w:sz w:val="18"/>
              </w:rPr>
              <w:t>)</w:t>
            </w:r>
          </w:p>
          <w:p w14:paraId="51CAA52D" w14:textId="77777777" w:rsidR="004A6FE4" w:rsidRPr="00472FF5" w:rsidRDefault="004A6FE4" w:rsidP="001309C0">
            <w:pPr>
              <w:pStyle w:val="NoSpacing"/>
              <w:numPr>
                <w:ilvl w:val="0"/>
                <w:numId w:val="22"/>
              </w:numPr>
              <w:spacing w:line="240" w:lineRule="auto"/>
              <w:rPr>
                <w:color w:val="666666" w:themeColor="background2"/>
                <w:sz w:val="22"/>
                <w:szCs w:val="22"/>
              </w:rPr>
            </w:pPr>
            <w:r w:rsidRPr="00472FF5">
              <w:rPr>
                <w:color w:val="666666" w:themeColor="background2"/>
                <w:sz w:val="22"/>
                <w:szCs w:val="22"/>
              </w:rPr>
              <w:t xml:space="preserve">Projects made: SL </w:t>
            </w:r>
            <w:r w:rsidRPr="00472FF5">
              <w:rPr>
                <w:color w:val="806153" w:themeColor="accent4"/>
                <w:sz w:val="18"/>
              </w:rPr>
              <w:t>(January – June,2020)</w:t>
            </w:r>
          </w:p>
          <w:p w14:paraId="662F81FE" w14:textId="77777777" w:rsidR="004A6FE4" w:rsidRPr="00472FF5" w:rsidRDefault="004A6FE4" w:rsidP="004A6FE4">
            <w:pPr>
              <w:pStyle w:val="NoSpacing"/>
              <w:spacing w:line="240" w:lineRule="auto"/>
              <w:rPr>
                <w:color w:val="666666" w:themeColor="background2"/>
                <w:sz w:val="22"/>
                <w:szCs w:val="22"/>
              </w:rPr>
            </w:pPr>
            <w:r w:rsidRPr="00472FF5">
              <w:rPr>
                <w:color w:val="666666" w:themeColor="background2"/>
                <w:sz w:val="22"/>
                <w:szCs w:val="22"/>
              </w:rPr>
              <w:t>Trainings attended in Siemens</w:t>
            </w:r>
          </w:p>
          <w:p w14:paraId="479AD486" w14:textId="77777777" w:rsidR="004A6FE4" w:rsidRPr="00472FF5" w:rsidRDefault="004A6FE4" w:rsidP="004A6FE4">
            <w:pPr>
              <w:pStyle w:val="NoSpacing"/>
              <w:numPr>
                <w:ilvl w:val="0"/>
                <w:numId w:val="19"/>
              </w:numPr>
              <w:spacing w:line="240" w:lineRule="auto"/>
              <w:rPr>
                <w:color w:val="666666" w:themeColor="background2"/>
                <w:sz w:val="22"/>
                <w:szCs w:val="22"/>
              </w:rPr>
            </w:pPr>
            <w:r w:rsidRPr="00472FF5">
              <w:rPr>
                <w:color w:val="666666" w:themeColor="background2"/>
                <w:sz w:val="22"/>
                <w:szCs w:val="22"/>
              </w:rPr>
              <w:t>Angular</w:t>
            </w:r>
          </w:p>
          <w:p w14:paraId="19D7FE0F" w14:textId="77777777" w:rsidR="004A6FE4" w:rsidRPr="00472FF5" w:rsidRDefault="004A6FE4" w:rsidP="004A6FE4">
            <w:pPr>
              <w:pStyle w:val="NoSpacing"/>
              <w:numPr>
                <w:ilvl w:val="0"/>
                <w:numId w:val="19"/>
              </w:numPr>
              <w:spacing w:line="240" w:lineRule="auto"/>
              <w:rPr>
                <w:color w:val="666666" w:themeColor="background2"/>
                <w:sz w:val="22"/>
                <w:szCs w:val="22"/>
              </w:rPr>
            </w:pPr>
            <w:r w:rsidRPr="00472FF5">
              <w:rPr>
                <w:color w:val="666666" w:themeColor="background2"/>
                <w:sz w:val="22"/>
                <w:szCs w:val="22"/>
              </w:rPr>
              <w:t>Introduction to Cloud Computing</w:t>
            </w:r>
          </w:p>
          <w:p w14:paraId="0E3A5613" w14:textId="77777777" w:rsidR="004A6FE4" w:rsidRPr="00472FF5" w:rsidRDefault="004A6FE4" w:rsidP="004A6FE4">
            <w:pPr>
              <w:pStyle w:val="NoSpacing"/>
              <w:numPr>
                <w:ilvl w:val="0"/>
                <w:numId w:val="19"/>
              </w:numPr>
              <w:spacing w:line="240" w:lineRule="auto"/>
              <w:rPr>
                <w:color w:val="666666" w:themeColor="background2"/>
                <w:sz w:val="22"/>
                <w:szCs w:val="22"/>
              </w:rPr>
            </w:pPr>
            <w:r w:rsidRPr="00472FF5">
              <w:rPr>
                <w:color w:val="666666" w:themeColor="background2"/>
                <w:sz w:val="22"/>
                <w:szCs w:val="22"/>
              </w:rPr>
              <w:t xml:space="preserve">Introduction to </w:t>
            </w:r>
            <w:proofErr w:type="spellStart"/>
            <w:r w:rsidRPr="00472FF5">
              <w:rPr>
                <w:color w:val="666666" w:themeColor="background2"/>
                <w:sz w:val="22"/>
                <w:szCs w:val="22"/>
              </w:rPr>
              <w:t>Devops</w:t>
            </w:r>
            <w:proofErr w:type="spellEnd"/>
          </w:p>
          <w:p w14:paraId="6F04DB76" w14:textId="77777777" w:rsidR="004A6FE4" w:rsidRPr="00472FF5" w:rsidRDefault="004A6FE4" w:rsidP="004A6FE4">
            <w:pPr>
              <w:pStyle w:val="NoSpacing"/>
              <w:spacing w:line="240" w:lineRule="auto"/>
              <w:rPr>
                <w:color w:val="666666" w:themeColor="background2"/>
                <w:sz w:val="22"/>
                <w:szCs w:val="22"/>
              </w:rPr>
            </w:pPr>
            <w:r w:rsidRPr="00472FF5">
              <w:rPr>
                <w:color w:val="666666" w:themeColor="background2"/>
                <w:sz w:val="22"/>
                <w:szCs w:val="22"/>
              </w:rPr>
              <w:t xml:space="preserve">Training in </w:t>
            </w:r>
            <w:proofErr w:type="spellStart"/>
            <w:r w:rsidRPr="00472FF5">
              <w:rPr>
                <w:color w:val="666666" w:themeColor="background2"/>
                <w:sz w:val="22"/>
                <w:szCs w:val="22"/>
              </w:rPr>
              <w:t>Acadview</w:t>
            </w:r>
            <w:proofErr w:type="spellEnd"/>
            <w:r w:rsidRPr="00472FF5">
              <w:rPr>
                <w:color w:val="666666" w:themeColor="background2"/>
                <w:sz w:val="22"/>
                <w:szCs w:val="22"/>
              </w:rPr>
              <w:t>:</w:t>
            </w:r>
          </w:p>
          <w:p w14:paraId="60F4E540" w14:textId="77777777" w:rsidR="007F0903" w:rsidRPr="00472FF5" w:rsidRDefault="007F0903" w:rsidP="007F0903">
            <w:pPr>
              <w:pStyle w:val="NoSpacing"/>
              <w:numPr>
                <w:ilvl w:val="0"/>
                <w:numId w:val="9"/>
              </w:numPr>
              <w:spacing w:line="240" w:lineRule="auto"/>
              <w:rPr>
                <w:color w:val="666666" w:themeColor="background2"/>
                <w:sz w:val="22"/>
                <w:szCs w:val="22"/>
              </w:rPr>
            </w:pPr>
            <w:r w:rsidRPr="00472FF5">
              <w:rPr>
                <w:b/>
                <w:bCs/>
                <w:color w:val="666666" w:themeColor="background2"/>
                <w:sz w:val="22"/>
                <w:szCs w:val="22"/>
              </w:rPr>
              <w:t>Machine Learning</w:t>
            </w:r>
            <w:r w:rsidRPr="00472FF5">
              <w:rPr>
                <w:color w:val="666666" w:themeColor="background2"/>
                <w:sz w:val="22"/>
                <w:szCs w:val="22"/>
              </w:rPr>
              <w:t xml:space="preserve">, </w:t>
            </w:r>
            <w:r w:rsidRPr="00472FF5">
              <w:rPr>
                <w:color w:val="806153" w:themeColor="accent4"/>
                <w:sz w:val="18"/>
              </w:rPr>
              <w:t>Grade A (7th August, 2018)</w:t>
            </w:r>
          </w:p>
          <w:p w14:paraId="453631B8" w14:textId="101F1A84" w:rsidR="007F0903" w:rsidRDefault="007F0903" w:rsidP="007F0903">
            <w:pPr>
              <w:pStyle w:val="NoSpacing"/>
              <w:spacing w:line="240" w:lineRule="auto"/>
              <w:ind w:left="720"/>
              <w:rPr>
                <w:rStyle w:val="Hyperlink"/>
                <w:sz w:val="18"/>
              </w:rPr>
            </w:pPr>
            <w:r w:rsidRPr="00472FF5">
              <w:rPr>
                <w:color w:val="666666" w:themeColor="background2"/>
                <w:sz w:val="22"/>
                <w:szCs w:val="22"/>
              </w:rPr>
              <w:t xml:space="preserve">Projects made: Big mart sales analysis </w:t>
            </w:r>
            <w:r w:rsidRPr="00472FF5">
              <w:rPr>
                <w:rStyle w:val="Hyperlink"/>
                <w:sz w:val="18"/>
              </w:rPr>
              <w:t>(</w:t>
            </w:r>
            <w:hyperlink r:id="rId16" w:history="1">
              <w:r w:rsidRPr="004D374F">
                <w:rPr>
                  <w:rStyle w:val="Hyperlink"/>
                  <w:sz w:val="18"/>
                </w:rPr>
                <w:t>https://github.com/kavyakapoor0810/Big_mart_sales_analysis</w:t>
              </w:r>
            </w:hyperlink>
            <w:r w:rsidRPr="00472FF5">
              <w:rPr>
                <w:rStyle w:val="Hyperlink"/>
                <w:sz w:val="18"/>
              </w:rPr>
              <w:t>)</w:t>
            </w:r>
          </w:p>
          <w:p w14:paraId="1DA9893A" w14:textId="77777777" w:rsidR="007F0903" w:rsidRPr="00472FF5" w:rsidRDefault="007F0903" w:rsidP="007F0903">
            <w:pPr>
              <w:pStyle w:val="NoSpacing"/>
              <w:numPr>
                <w:ilvl w:val="0"/>
                <w:numId w:val="9"/>
              </w:numPr>
              <w:spacing w:line="240" w:lineRule="auto"/>
              <w:rPr>
                <w:color w:val="666666" w:themeColor="background2"/>
                <w:sz w:val="22"/>
                <w:szCs w:val="22"/>
              </w:rPr>
            </w:pPr>
            <w:r w:rsidRPr="00472FF5">
              <w:rPr>
                <w:color w:val="666666" w:themeColor="background2"/>
                <w:sz w:val="22"/>
                <w:szCs w:val="22"/>
              </w:rPr>
              <w:t xml:space="preserve">Projects made: Twitter Classification of Nepal </w:t>
            </w:r>
            <w:proofErr w:type="spellStart"/>
            <w:r w:rsidRPr="00472FF5">
              <w:rPr>
                <w:color w:val="666666" w:themeColor="background2"/>
                <w:sz w:val="22"/>
                <w:szCs w:val="22"/>
              </w:rPr>
              <w:t>Earthquacks</w:t>
            </w:r>
            <w:proofErr w:type="spellEnd"/>
            <w:r w:rsidRPr="00472FF5">
              <w:rPr>
                <w:color w:val="666666" w:themeColor="background2"/>
                <w:sz w:val="22"/>
                <w:szCs w:val="22"/>
              </w:rPr>
              <w:t xml:space="preserve"> </w:t>
            </w:r>
            <w:r w:rsidRPr="00472FF5">
              <w:rPr>
                <w:color w:val="806153" w:themeColor="accent4"/>
                <w:sz w:val="18"/>
              </w:rPr>
              <w:t>(25th April, 2019)</w:t>
            </w:r>
          </w:p>
          <w:p w14:paraId="1448E51D" w14:textId="7BE578ED" w:rsidR="007F0903" w:rsidRPr="007F0903" w:rsidRDefault="007F0903" w:rsidP="007F0903">
            <w:pPr>
              <w:pStyle w:val="NoSpacing"/>
              <w:spacing w:line="240" w:lineRule="auto"/>
              <w:ind w:left="720"/>
              <w:rPr>
                <w:color w:val="0563C1" w:themeColor="hyperlink"/>
                <w:sz w:val="18"/>
                <w:u w:val="single"/>
              </w:rPr>
            </w:pPr>
            <w:r w:rsidRPr="00472FF5">
              <w:rPr>
                <w:rStyle w:val="Hyperlink"/>
                <w:sz w:val="18"/>
              </w:rPr>
              <w:t>(</w:t>
            </w:r>
            <w:hyperlink r:id="rId17" w:history="1">
              <w:r w:rsidRPr="00472FF5">
                <w:rPr>
                  <w:rStyle w:val="Hyperlink"/>
                  <w:sz w:val="18"/>
                </w:rPr>
                <w:t>https://github.com/kavyakapoor0810/Twitter-Classification-Of-Nepal-Earthquacks</w:t>
              </w:r>
            </w:hyperlink>
            <w:r w:rsidRPr="00472FF5">
              <w:rPr>
                <w:rStyle w:val="Hyperlink"/>
                <w:sz w:val="18"/>
              </w:rPr>
              <w:t>)</w:t>
            </w:r>
          </w:p>
          <w:p w14:paraId="28641F6D" w14:textId="692B2342" w:rsidR="004A6FE4" w:rsidRPr="00472FF5" w:rsidRDefault="004A6FE4" w:rsidP="004A6FE4">
            <w:pPr>
              <w:pStyle w:val="NoSpacing"/>
              <w:numPr>
                <w:ilvl w:val="0"/>
                <w:numId w:val="17"/>
              </w:numPr>
              <w:spacing w:line="240" w:lineRule="auto"/>
              <w:rPr>
                <w:color w:val="666666" w:themeColor="background2"/>
                <w:sz w:val="22"/>
                <w:szCs w:val="22"/>
              </w:rPr>
            </w:pPr>
            <w:r w:rsidRPr="00472FF5">
              <w:rPr>
                <w:b/>
                <w:bCs/>
                <w:color w:val="666666" w:themeColor="background2"/>
                <w:sz w:val="22"/>
                <w:szCs w:val="22"/>
              </w:rPr>
              <w:t>Python Fundamentals,</w:t>
            </w:r>
            <w:r w:rsidRPr="00472FF5">
              <w:rPr>
                <w:color w:val="666666" w:themeColor="background2"/>
                <w:sz w:val="22"/>
                <w:szCs w:val="22"/>
              </w:rPr>
              <w:t xml:space="preserve"> </w:t>
            </w:r>
            <w:r w:rsidRPr="00472FF5">
              <w:rPr>
                <w:color w:val="806153" w:themeColor="accent4"/>
                <w:sz w:val="18"/>
              </w:rPr>
              <w:t>Grade A+ (12th June, 2018)</w:t>
            </w:r>
          </w:p>
          <w:p w14:paraId="24165F42" w14:textId="2EE62777" w:rsidR="004A6FE4" w:rsidRPr="00472FF5" w:rsidRDefault="004A6FE4" w:rsidP="004A6FE4">
            <w:pPr>
              <w:pStyle w:val="NoSpacing"/>
              <w:spacing w:line="240" w:lineRule="auto"/>
              <w:ind w:left="720"/>
              <w:rPr>
                <w:color w:val="666666" w:themeColor="background2"/>
                <w:sz w:val="22"/>
                <w:szCs w:val="22"/>
              </w:rPr>
            </w:pPr>
            <w:r w:rsidRPr="00472FF5">
              <w:rPr>
                <w:color w:val="666666" w:themeColor="background2"/>
                <w:sz w:val="22"/>
                <w:szCs w:val="22"/>
              </w:rPr>
              <w:t>Projects made: Restaurant Management System</w:t>
            </w:r>
            <w:r w:rsidR="00643BFE">
              <w:rPr>
                <w:color w:val="666666" w:themeColor="background2"/>
                <w:sz w:val="22"/>
                <w:szCs w:val="22"/>
              </w:rPr>
              <w:t xml:space="preserve"> </w:t>
            </w:r>
            <w:r w:rsidRPr="00472FF5">
              <w:rPr>
                <w:rStyle w:val="Hyperlink"/>
                <w:sz w:val="18"/>
              </w:rPr>
              <w:t>(</w:t>
            </w:r>
            <w:hyperlink r:id="rId18" w:history="1">
              <w:r w:rsidRPr="00472FF5">
                <w:rPr>
                  <w:rStyle w:val="Hyperlink"/>
                  <w:sz w:val="18"/>
                </w:rPr>
                <w:t>https://github.com/kavyakapoor0810/Gopinath_The_Grand</w:t>
              </w:r>
            </w:hyperlink>
            <w:r w:rsidRPr="00472FF5">
              <w:rPr>
                <w:rStyle w:val="Hyperlink"/>
                <w:sz w:val="18"/>
              </w:rPr>
              <w:t>)</w:t>
            </w:r>
          </w:p>
          <w:p w14:paraId="140B3EA5" w14:textId="524AF539" w:rsidR="004A6FE4" w:rsidRDefault="004A6FE4" w:rsidP="004A6FE4">
            <w:pPr>
              <w:pStyle w:val="NoSpacing"/>
              <w:numPr>
                <w:ilvl w:val="0"/>
                <w:numId w:val="9"/>
              </w:numPr>
              <w:spacing w:line="240" w:lineRule="auto"/>
              <w:rPr>
                <w:color w:val="666666" w:themeColor="background2"/>
                <w:sz w:val="22"/>
                <w:szCs w:val="22"/>
              </w:rPr>
            </w:pPr>
            <w:r w:rsidRPr="00472FF5">
              <w:rPr>
                <w:color w:val="666666" w:themeColor="background2"/>
                <w:sz w:val="22"/>
                <w:szCs w:val="22"/>
              </w:rPr>
              <w:t>Projects made: Blood Bank App</w:t>
            </w:r>
            <w:r w:rsidR="007F0903">
              <w:rPr>
                <w:color w:val="666666" w:themeColor="background2"/>
                <w:sz w:val="22"/>
                <w:szCs w:val="22"/>
              </w:rPr>
              <w:t xml:space="preserve"> </w:t>
            </w:r>
            <w:r w:rsidR="007F0903" w:rsidRPr="00472FF5">
              <w:rPr>
                <w:color w:val="806153" w:themeColor="accent4"/>
                <w:sz w:val="18"/>
              </w:rPr>
              <w:t>(</w:t>
            </w:r>
            <w:r w:rsidR="007F0903">
              <w:rPr>
                <w:color w:val="806153" w:themeColor="accent4"/>
                <w:sz w:val="18"/>
              </w:rPr>
              <w:t>5</w:t>
            </w:r>
            <w:r w:rsidR="007F0903" w:rsidRPr="00472FF5">
              <w:rPr>
                <w:color w:val="806153" w:themeColor="accent4"/>
                <w:sz w:val="18"/>
              </w:rPr>
              <w:t xml:space="preserve">th </w:t>
            </w:r>
            <w:r w:rsidR="007F0903">
              <w:rPr>
                <w:color w:val="806153" w:themeColor="accent4"/>
                <w:sz w:val="18"/>
              </w:rPr>
              <w:t>May</w:t>
            </w:r>
            <w:r w:rsidR="007F0903" w:rsidRPr="00472FF5">
              <w:rPr>
                <w:color w:val="806153" w:themeColor="accent4"/>
                <w:sz w:val="18"/>
              </w:rPr>
              <w:t>, 201</w:t>
            </w:r>
            <w:r w:rsidR="007F0903">
              <w:rPr>
                <w:color w:val="806153" w:themeColor="accent4"/>
                <w:sz w:val="18"/>
              </w:rPr>
              <w:t>7</w:t>
            </w:r>
            <w:r w:rsidR="007F0903" w:rsidRPr="00472FF5">
              <w:rPr>
                <w:color w:val="806153" w:themeColor="accent4"/>
                <w:sz w:val="18"/>
              </w:rPr>
              <w:t>)</w:t>
            </w:r>
          </w:p>
          <w:p w14:paraId="45EA8BB5" w14:textId="528E37F7" w:rsidR="003F0226" w:rsidRPr="00795198" w:rsidRDefault="00795198" w:rsidP="00795198">
            <w:pPr>
              <w:pStyle w:val="NoSpacing"/>
              <w:numPr>
                <w:ilvl w:val="0"/>
                <w:numId w:val="9"/>
              </w:numPr>
              <w:spacing w:line="240" w:lineRule="auto"/>
              <w:rPr>
                <w:color w:val="666666" w:themeColor="background2"/>
                <w:sz w:val="22"/>
                <w:szCs w:val="22"/>
              </w:rPr>
            </w:pPr>
            <w:r w:rsidRPr="00472FF5">
              <w:rPr>
                <w:color w:val="666666" w:themeColor="background2"/>
                <w:sz w:val="22"/>
                <w:szCs w:val="22"/>
              </w:rPr>
              <w:t>Projects made: Website on Library Management System</w:t>
            </w:r>
            <w:r w:rsidR="007F0903">
              <w:rPr>
                <w:color w:val="666666" w:themeColor="background2"/>
                <w:sz w:val="22"/>
                <w:szCs w:val="22"/>
              </w:rPr>
              <w:t xml:space="preserve"> </w:t>
            </w:r>
            <w:r w:rsidR="007F0903" w:rsidRPr="00472FF5">
              <w:rPr>
                <w:color w:val="806153" w:themeColor="accent4"/>
                <w:sz w:val="18"/>
              </w:rPr>
              <w:t>(</w:t>
            </w:r>
            <w:r w:rsidR="007F0903">
              <w:rPr>
                <w:color w:val="806153" w:themeColor="accent4"/>
                <w:sz w:val="18"/>
              </w:rPr>
              <w:t>26</w:t>
            </w:r>
            <w:r w:rsidR="007F0903" w:rsidRPr="00472FF5">
              <w:rPr>
                <w:color w:val="806153" w:themeColor="accent4"/>
                <w:sz w:val="18"/>
              </w:rPr>
              <w:t xml:space="preserve">th </w:t>
            </w:r>
            <w:r w:rsidR="007F0903">
              <w:rPr>
                <w:color w:val="806153" w:themeColor="accent4"/>
                <w:sz w:val="18"/>
              </w:rPr>
              <w:t>April</w:t>
            </w:r>
            <w:r w:rsidR="007F0903" w:rsidRPr="00472FF5">
              <w:rPr>
                <w:color w:val="806153" w:themeColor="accent4"/>
                <w:sz w:val="18"/>
              </w:rPr>
              <w:t>, 201</w:t>
            </w:r>
            <w:r w:rsidR="007F0903">
              <w:rPr>
                <w:color w:val="806153" w:themeColor="accent4"/>
                <w:sz w:val="18"/>
              </w:rPr>
              <w:t>6</w:t>
            </w:r>
            <w:r w:rsidR="007F0903" w:rsidRPr="00472FF5">
              <w:rPr>
                <w:color w:val="806153" w:themeColor="accent4"/>
                <w:sz w:val="18"/>
              </w:rPr>
              <w:t>)</w:t>
            </w:r>
          </w:p>
        </w:tc>
      </w:tr>
    </w:tbl>
    <w:p w14:paraId="3394D522" w14:textId="77777777" w:rsidR="00535F87" w:rsidRPr="00173B36" w:rsidRDefault="00535F87" w:rsidP="00F07180"/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1A76F" w14:textId="77777777" w:rsidR="00C415B6" w:rsidRDefault="00C415B6" w:rsidP="00BA3E51">
      <w:pPr>
        <w:spacing w:line="240" w:lineRule="auto"/>
      </w:pPr>
      <w:r>
        <w:separator/>
      </w:r>
    </w:p>
  </w:endnote>
  <w:endnote w:type="continuationSeparator" w:id="0">
    <w:p w14:paraId="4F34FC3C" w14:textId="77777777" w:rsidR="00C415B6" w:rsidRDefault="00C415B6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3A66D" w14:textId="77777777" w:rsidR="00C415B6" w:rsidRDefault="00C415B6" w:rsidP="00BA3E51">
      <w:pPr>
        <w:spacing w:line="240" w:lineRule="auto"/>
      </w:pPr>
      <w:r>
        <w:separator/>
      </w:r>
    </w:p>
  </w:footnote>
  <w:footnote w:type="continuationSeparator" w:id="0">
    <w:p w14:paraId="40BC46AA" w14:textId="77777777" w:rsidR="00C415B6" w:rsidRDefault="00C415B6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Email icon" style="width:1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" o:bullet="t">
        <v:imagedata r:id="rId1" o:title="" cropbottom="-1638f" cropright="-440f"/>
      </v:shape>
    </w:pict>
  </w:numPicBullet>
  <w:abstractNum w:abstractNumId="0" w15:restartNumberingAfterBreak="0">
    <w:nsid w:val="04B83DBC"/>
    <w:multiLevelType w:val="hybridMultilevel"/>
    <w:tmpl w:val="44A6E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03C2A"/>
    <w:multiLevelType w:val="hybridMultilevel"/>
    <w:tmpl w:val="CFB02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45647"/>
    <w:multiLevelType w:val="hybridMultilevel"/>
    <w:tmpl w:val="6720B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47194"/>
    <w:multiLevelType w:val="hybridMultilevel"/>
    <w:tmpl w:val="1A105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9163C"/>
    <w:multiLevelType w:val="hybridMultilevel"/>
    <w:tmpl w:val="4CEC5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74F07"/>
    <w:multiLevelType w:val="hybridMultilevel"/>
    <w:tmpl w:val="91E6D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C6C1E"/>
    <w:multiLevelType w:val="hybridMultilevel"/>
    <w:tmpl w:val="532E8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C2BED"/>
    <w:multiLevelType w:val="hybridMultilevel"/>
    <w:tmpl w:val="9FEE1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14F68"/>
    <w:multiLevelType w:val="hybridMultilevel"/>
    <w:tmpl w:val="2B803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F5B59"/>
    <w:multiLevelType w:val="hybridMultilevel"/>
    <w:tmpl w:val="71F6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E301F"/>
    <w:multiLevelType w:val="hybridMultilevel"/>
    <w:tmpl w:val="B30E9B6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A5022"/>
    <w:multiLevelType w:val="hybridMultilevel"/>
    <w:tmpl w:val="F5EAB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914EB"/>
    <w:multiLevelType w:val="hybridMultilevel"/>
    <w:tmpl w:val="4154B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C26C2"/>
    <w:multiLevelType w:val="hybridMultilevel"/>
    <w:tmpl w:val="2CB68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3E4002"/>
    <w:multiLevelType w:val="hybridMultilevel"/>
    <w:tmpl w:val="96329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08061B"/>
    <w:multiLevelType w:val="hybridMultilevel"/>
    <w:tmpl w:val="CF86F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A4B35"/>
    <w:multiLevelType w:val="hybridMultilevel"/>
    <w:tmpl w:val="B648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4"/>
  </w:num>
  <w:num w:numId="4">
    <w:abstractNumId w:val="10"/>
  </w:num>
  <w:num w:numId="5">
    <w:abstractNumId w:val="14"/>
  </w:num>
  <w:num w:numId="6">
    <w:abstractNumId w:val="9"/>
  </w:num>
  <w:num w:numId="7">
    <w:abstractNumId w:val="14"/>
  </w:num>
  <w:num w:numId="8">
    <w:abstractNumId w:val="14"/>
  </w:num>
  <w:num w:numId="9">
    <w:abstractNumId w:val="17"/>
  </w:num>
  <w:num w:numId="10">
    <w:abstractNumId w:val="15"/>
  </w:num>
  <w:num w:numId="11">
    <w:abstractNumId w:val="3"/>
  </w:num>
  <w:num w:numId="12">
    <w:abstractNumId w:val="6"/>
  </w:num>
  <w:num w:numId="13">
    <w:abstractNumId w:val="16"/>
  </w:num>
  <w:num w:numId="14">
    <w:abstractNumId w:val="14"/>
  </w:num>
  <w:num w:numId="15">
    <w:abstractNumId w:val="14"/>
  </w:num>
  <w:num w:numId="16">
    <w:abstractNumId w:val="2"/>
  </w:num>
  <w:num w:numId="17">
    <w:abstractNumId w:val="1"/>
  </w:num>
  <w:num w:numId="18">
    <w:abstractNumId w:val="11"/>
  </w:num>
  <w:num w:numId="19">
    <w:abstractNumId w:val="5"/>
  </w:num>
  <w:num w:numId="20">
    <w:abstractNumId w:val="14"/>
  </w:num>
  <w:num w:numId="21">
    <w:abstractNumId w:val="8"/>
  </w:num>
  <w:num w:numId="22">
    <w:abstractNumId w:val="0"/>
  </w:num>
  <w:num w:numId="23">
    <w:abstractNumId w:val="13"/>
  </w:num>
  <w:num w:numId="24">
    <w:abstractNumId w:val="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50"/>
    <w:rsid w:val="00023C2D"/>
    <w:rsid w:val="0003014A"/>
    <w:rsid w:val="00041F8A"/>
    <w:rsid w:val="00045F2E"/>
    <w:rsid w:val="000555F4"/>
    <w:rsid w:val="00055BBC"/>
    <w:rsid w:val="00073BF3"/>
    <w:rsid w:val="00081B51"/>
    <w:rsid w:val="000A6E00"/>
    <w:rsid w:val="000C7293"/>
    <w:rsid w:val="000D3891"/>
    <w:rsid w:val="000F3FE2"/>
    <w:rsid w:val="001309C0"/>
    <w:rsid w:val="0013797A"/>
    <w:rsid w:val="00137A1B"/>
    <w:rsid w:val="00140582"/>
    <w:rsid w:val="00144334"/>
    <w:rsid w:val="00172947"/>
    <w:rsid w:val="00173B36"/>
    <w:rsid w:val="00177BCB"/>
    <w:rsid w:val="00183297"/>
    <w:rsid w:val="001E5794"/>
    <w:rsid w:val="001F6D5E"/>
    <w:rsid w:val="00215546"/>
    <w:rsid w:val="00217454"/>
    <w:rsid w:val="002251C8"/>
    <w:rsid w:val="0023600D"/>
    <w:rsid w:val="00241482"/>
    <w:rsid w:val="00261E7B"/>
    <w:rsid w:val="00266DFD"/>
    <w:rsid w:val="00273535"/>
    <w:rsid w:val="00293BB8"/>
    <w:rsid w:val="002954B8"/>
    <w:rsid w:val="002A4A92"/>
    <w:rsid w:val="002B0852"/>
    <w:rsid w:val="002C0662"/>
    <w:rsid w:val="002C4336"/>
    <w:rsid w:val="002D5478"/>
    <w:rsid w:val="002E15C7"/>
    <w:rsid w:val="002F69ED"/>
    <w:rsid w:val="00320ECB"/>
    <w:rsid w:val="00327185"/>
    <w:rsid w:val="00344FC0"/>
    <w:rsid w:val="00347F82"/>
    <w:rsid w:val="00356394"/>
    <w:rsid w:val="00377A0D"/>
    <w:rsid w:val="00382737"/>
    <w:rsid w:val="00394FB7"/>
    <w:rsid w:val="003E02DA"/>
    <w:rsid w:val="003E1692"/>
    <w:rsid w:val="003E7783"/>
    <w:rsid w:val="003F0226"/>
    <w:rsid w:val="004075D3"/>
    <w:rsid w:val="0042620E"/>
    <w:rsid w:val="00442A0E"/>
    <w:rsid w:val="00443C70"/>
    <w:rsid w:val="004551CC"/>
    <w:rsid w:val="00460441"/>
    <w:rsid w:val="00465F08"/>
    <w:rsid w:val="0048009E"/>
    <w:rsid w:val="004809AB"/>
    <w:rsid w:val="004856C0"/>
    <w:rsid w:val="00491D59"/>
    <w:rsid w:val="004A4C74"/>
    <w:rsid w:val="004A6FE4"/>
    <w:rsid w:val="004C0AD4"/>
    <w:rsid w:val="004D0ADA"/>
    <w:rsid w:val="004E5226"/>
    <w:rsid w:val="004E6AB2"/>
    <w:rsid w:val="004E70E8"/>
    <w:rsid w:val="0050493A"/>
    <w:rsid w:val="00514697"/>
    <w:rsid w:val="00535F87"/>
    <w:rsid w:val="00564622"/>
    <w:rsid w:val="005816C9"/>
    <w:rsid w:val="005A3E0B"/>
    <w:rsid w:val="005B3227"/>
    <w:rsid w:val="00643BFE"/>
    <w:rsid w:val="0068094B"/>
    <w:rsid w:val="00686284"/>
    <w:rsid w:val="00694A16"/>
    <w:rsid w:val="006A490E"/>
    <w:rsid w:val="006F2735"/>
    <w:rsid w:val="0073402D"/>
    <w:rsid w:val="00792D43"/>
    <w:rsid w:val="00795198"/>
    <w:rsid w:val="007A38F1"/>
    <w:rsid w:val="007B2550"/>
    <w:rsid w:val="007B30FE"/>
    <w:rsid w:val="007B6A13"/>
    <w:rsid w:val="007B7A61"/>
    <w:rsid w:val="007E1FA8"/>
    <w:rsid w:val="007E6083"/>
    <w:rsid w:val="007F0903"/>
    <w:rsid w:val="00823E73"/>
    <w:rsid w:val="0083143C"/>
    <w:rsid w:val="00855181"/>
    <w:rsid w:val="0087113F"/>
    <w:rsid w:val="00882F23"/>
    <w:rsid w:val="0089047A"/>
    <w:rsid w:val="008A1020"/>
    <w:rsid w:val="008A1250"/>
    <w:rsid w:val="008A1FCF"/>
    <w:rsid w:val="008B1112"/>
    <w:rsid w:val="008C78F5"/>
    <w:rsid w:val="00914419"/>
    <w:rsid w:val="009301D2"/>
    <w:rsid w:val="0095508B"/>
    <w:rsid w:val="00962E61"/>
    <w:rsid w:val="00963BBE"/>
    <w:rsid w:val="00986331"/>
    <w:rsid w:val="009A6667"/>
    <w:rsid w:val="009B72E0"/>
    <w:rsid w:val="009C7105"/>
    <w:rsid w:val="00A122BB"/>
    <w:rsid w:val="00A26AD8"/>
    <w:rsid w:val="00A37F9E"/>
    <w:rsid w:val="00AB7FE5"/>
    <w:rsid w:val="00AC1E5A"/>
    <w:rsid w:val="00AD75DC"/>
    <w:rsid w:val="00B1282D"/>
    <w:rsid w:val="00B2052B"/>
    <w:rsid w:val="00B21A45"/>
    <w:rsid w:val="00B41FEF"/>
    <w:rsid w:val="00B5499F"/>
    <w:rsid w:val="00B54AD3"/>
    <w:rsid w:val="00B62B99"/>
    <w:rsid w:val="00B643D0"/>
    <w:rsid w:val="00B71E93"/>
    <w:rsid w:val="00B87794"/>
    <w:rsid w:val="00B87E22"/>
    <w:rsid w:val="00BA3E51"/>
    <w:rsid w:val="00BB3142"/>
    <w:rsid w:val="00BD6049"/>
    <w:rsid w:val="00C13E70"/>
    <w:rsid w:val="00C155FC"/>
    <w:rsid w:val="00C415B6"/>
    <w:rsid w:val="00C532FC"/>
    <w:rsid w:val="00C75D84"/>
    <w:rsid w:val="00C857CB"/>
    <w:rsid w:val="00CA5CD9"/>
    <w:rsid w:val="00CC2309"/>
    <w:rsid w:val="00CC422F"/>
    <w:rsid w:val="00CF6E27"/>
    <w:rsid w:val="00D000F2"/>
    <w:rsid w:val="00D04093"/>
    <w:rsid w:val="00D0794D"/>
    <w:rsid w:val="00D140DF"/>
    <w:rsid w:val="00D666BB"/>
    <w:rsid w:val="00D720DF"/>
    <w:rsid w:val="00D92ED4"/>
    <w:rsid w:val="00D94ABF"/>
    <w:rsid w:val="00DA583B"/>
    <w:rsid w:val="00E20245"/>
    <w:rsid w:val="00E362C0"/>
    <w:rsid w:val="00E37983"/>
    <w:rsid w:val="00E4379F"/>
    <w:rsid w:val="00E65596"/>
    <w:rsid w:val="00E70633"/>
    <w:rsid w:val="00EA0042"/>
    <w:rsid w:val="00EB1D1B"/>
    <w:rsid w:val="00EC2060"/>
    <w:rsid w:val="00ED50ED"/>
    <w:rsid w:val="00EF7BCF"/>
    <w:rsid w:val="00F07069"/>
    <w:rsid w:val="00F07180"/>
    <w:rsid w:val="00F36875"/>
    <w:rsid w:val="00F37677"/>
    <w:rsid w:val="00F51E3E"/>
    <w:rsid w:val="00F53B71"/>
    <w:rsid w:val="00F56E31"/>
    <w:rsid w:val="00F577DB"/>
    <w:rsid w:val="00F60879"/>
    <w:rsid w:val="00F716E1"/>
    <w:rsid w:val="00F908C3"/>
    <w:rsid w:val="00F91753"/>
    <w:rsid w:val="00FB1F01"/>
    <w:rsid w:val="00FB41CD"/>
    <w:rsid w:val="00FB4C43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3C2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22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paragraph" w:customStyle="1" w:styleId="ProfileText">
    <w:name w:val="Profile Text"/>
    <w:basedOn w:val="Normal"/>
    <w:qFormat/>
    <w:rsid w:val="007B2550"/>
    <w:pPr>
      <w:spacing w:before="0" w:after="0" w:line="240" w:lineRule="auto"/>
      <w:ind w:right="360"/>
    </w:pPr>
    <w:rPr>
      <w:rFonts w:eastAsiaTheme="minorEastAsia"/>
      <w:color w:val="auto"/>
      <w:sz w:val="22"/>
      <w:szCs w:val="24"/>
      <w:lang w:eastAsia="ja-JP"/>
    </w:rPr>
  </w:style>
  <w:style w:type="paragraph" w:customStyle="1" w:styleId="ContactDetails">
    <w:name w:val="Contact Details"/>
    <w:basedOn w:val="Normal"/>
    <w:qFormat/>
    <w:rsid w:val="007B2550"/>
    <w:pPr>
      <w:spacing w:before="0" w:after="0" w:line="240" w:lineRule="auto"/>
      <w:ind w:right="360"/>
    </w:pPr>
    <w:rPr>
      <w:rFonts w:eastAsiaTheme="minorEastAsia"/>
      <w:color w:val="auto"/>
      <w:sz w:val="22"/>
      <w:szCs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6F273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23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3E73"/>
    <w:rPr>
      <w:b/>
      <w:bCs/>
    </w:rPr>
  </w:style>
  <w:style w:type="character" w:customStyle="1" w:styleId="a">
    <w:name w:val="a"/>
    <w:rsid w:val="004809AB"/>
  </w:style>
  <w:style w:type="paragraph" w:customStyle="1" w:styleId="trt0xe">
    <w:name w:val="trt0xe"/>
    <w:basedOn w:val="Normal"/>
    <w:rsid w:val="00480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7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kavyakapoor0810" TargetMode="External"/><Relationship Id="rId18" Type="http://schemas.openxmlformats.org/officeDocument/2006/relationships/hyperlink" Target="https://github.com/kavyakapoor0810/Gopinath_The_Grand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kavyakapoor0810/" TargetMode="External"/><Relationship Id="rId17" Type="http://schemas.openxmlformats.org/officeDocument/2006/relationships/hyperlink" Target="https://github.com/kavyakapoor0810/Twitter-Classification-Of-Nepal-Earthquack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kavyakapoor0810/Big_mart_sales_analysis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avyakapoor0810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kavyakapoor0810/IMD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kavyakapoor.wordpress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ya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33F8192E8A4454CA196A50755E42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500E8-7BFF-4E35-A1E9-C289D34BD99B}"/>
      </w:docPartPr>
      <w:docPartBody>
        <w:p w:rsidR="00D82ACD" w:rsidRDefault="00AE7B30">
          <w:pPr>
            <w:pStyle w:val="B33F8192E8A4454CA196A50755E42494"/>
          </w:pPr>
          <w:r w:rsidRPr="00173B36">
            <w:t>CONTACT</w:t>
          </w:r>
        </w:p>
      </w:docPartBody>
    </w:docPart>
    <w:docPart>
      <w:docPartPr>
        <w:name w:val="A13DE4BA05B344DA9C671EABA7EDF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35DBF-BC8A-4A5E-A0AA-1A1D13DC309F}"/>
      </w:docPartPr>
      <w:docPartBody>
        <w:p w:rsidR="00D82ACD" w:rsidRDefault="00AE7B30">
          <w:pPr>
            <w:pStyle w:val="A13DE4BA05B344DA9C671EABA7EDF976"/>
          </w:pPr>
          <w:r w:rsidRPr="00173B36">
            <w:t>PROFILE</w:t>
          </w:r>
        </w:p>
      </w:docPartBody>
    </w:docPart>
    <w:docPart>
      <w:docPartPr>
        <w:name w:val="7069E2748679479C9CFFEBDE341BE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FCCE7-E25F-4043-B2FD-D87D7DC3909A}"/>
      </w:docPartPr>
      <w:docPartBody>
        <w:p w:rsidR="00D82ACD" w:rsidRDefault="00854E60" w:rsidP="00854E60">
          <w:pPr>
            <w:pStyle w:val="7069E2748679479C9CFFEBDE341BECD5"/>
          </w:pPr>
          <w:r w:rsidRPr="004D3011">
            <w:t>PHONE:</w:t>
          </w:r>
        </w:p>
      </w:docPartBody>
    </w:docPart>
    <w:docPart>
      <w:docPartPr>
        <w:name w:val="6FDCEE99994B411C90E6B105915B7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66A11-04C6-455E-B065-EE1C2F2EB53F}"/>
      </w:docPartPr>
      <w:docPartBody>
        <w:p w:rsidR="00D82ACD" w:rsidRDefault="00854E60" w:rsidP="00854E60">
          <w:pPr>
            <w:pStyle w:val="6FDCEE99994B411C90E6B105915B7F63"/>
          </w:pPr>
          <w:r w:rsidRPr="004D3011">
            <w:t>EMAIL:</w:t>
          </w:r>
        </w:p>
      </w:docPartBody>
    </w:docPart>
    <w:docPart>
      <w:docPartPr>
        <w:name w:val="3034A05FAA6B479FA0811DFF353B4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78B14-DC4E-4884-ACC8-7D178B3FF1D5}"/>
      </w:docPartPr>
      <w:docPartBody>
        <w:p w:rsidR="00D82ACD" w:rsidRDefault="00854E60" w:rsidP="00854E60">
          <w:pPr>
            <w:pStyle w:val="3034A05FAA6B479FA0811DFF353B4413"/>
          </w:pPr>
          <w:r w:rsidRPr="00173B36">
            <w:t>EDUCATION</w:t>
          </w:r>
        </w:p>
      </w:docPartBody>
    </w:docPart>
    <w:docPart>
      <w:docPartPr>
        <w:name w:val="64863365594245FE8B3B0B5A3524E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594BE-5F41-4929-9407-C69A318B8908}"/>
      </w:docPartPr>
      <w:docPartBody>
        <w:p w:rsidR="00D82ACD" w:rsidRDefault="00854E60" w:rsidP="00854E60">
          <w:pPr>
            <w:pStyle w:val="64863365594245FE8B3B0B5A3524E109"/>
          </w:pPr>
          <w:r w:rsidRPr="00173B36">
            <w:t>EXPERIENCE</w:t>
          </w:r>
        </w:p>
      </w:docPartBody>
    </w:docPart>
    <w:docPart>
      <w:docPartPr>
        <w:name w:val="0C214522C09F4BD9A9DC26B4FFCBA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BB437-2A72-4481-AC3B-5500784D1C9C}"/>
      </w:docPartPr>
      <w:docPartBody>
        <w:p w:rsidR="001532D4" w:rsidRDefault="00D82ACD" w:rsidP="00D82ACD">
          <w:pPr>
            <w:pStyle w:val="0C214522C09F4BD9A9DC26B4FFCBA269"/>
          </w:pPr>
          <w:r w:rsidRPr="00173B3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60"/>
    <w:rsid w:val="00070297"/>
    <w:rsid w:val="001532D4"/>
    <w:rsid w:val="001B49CC"/>
    <w:rsid w:val="00654FEF"/>
    <w:rsid w:val="00854E60"/>
    <w:rsid w:val="009A205A"/>
    <w:rsid w:val="00AE7B30"/>
    <w:rsid w:val="00BC01CC"/>
    <w:rsid w:val="00D82ACD"/>
    <w:rsid w:val="00F2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FB6B11A4CF44CF84A9EBDDDDEE0CC2">
    <w:name w:val="CFFB6B11A4CF44CF84A9EBDDDDEE0CC2"/>
  </w:style>
  <w:style w:type="paragraph" w:customStyle="1" w:styleId="A3FC23A8EFE2489D91740356011B0C4A">
    <w:name w:val="A3FC23A8EFE2489D91740356011B0C4A"/>
  </w:style>
  <w:style w:type="paragraph" w:customStyle="1" w:styleId="B33F8192E8A4454CA196A50755E42494">
    <w:name w:val="B33F8192E8A4454CA196A50755E42494"/>
  </w:style>
  <w:style w:type="paragraph" w:customStyle="1" w:styleId="3F0E00C261294ED7AB3DADFF9EE79E71">
    <w:name w:val="3F0E00C261294ED7AB3DADFF9EE79E71"/>
  </w:style>
  <w:style w:type="paragraph" w:customStyle="1" w:styleId="1535BF2D58174BA5A788DDDE073341A4">
    <w:name w:val="1535BF2D58174BA5A788DDDE073341A4"/>
  </w:style>
  <w:style w:type="paragraph" w:customStyle="1" w:styleId="CE2B552E5B7E423FA4CC2851CE82A026">
    <w:name w:val="CE2B552E5B7E423FA4CC2851CE82A026"/>
  </w:style>
  <w:style w:type="paragraph" w:customStyle="1" w:styleId="820AECFBD4DC437CB0DBFF5F646AD5E6">
    <w:name w:val="820AECFBD4DC437CB0DBFF5F646AD5E6"/>
  </w:style>
  <w:style w:type="paragraph" w:customStyle="1" w:styleId="A13DE4BA05B344DA9C671EABA7EDF976">
    <w:name w:val="A13DE4BA05B344DA9C671EABA7EDF976"/>
  </w:style>
  <w:style w:type="paragraph" w:customStyle="1" w:styleId="79C115A49D8E47068383C2D452941AB5">
    <w:name w:val="79C115A49D8E47068383C2D452941AB5"/>
  </w:style>
  <w:style w:type="paragraph" w:customStyle="1" w:styleId="66C658F137B44320B2A267B8FF755DB1">
    <w:name w:val="66C658F137B44320B2A267B8FF755DB1"/>
  </w:style>
  <w:style w:type="paragraph" w:styleId="ListParagraph">
    <w:name w:val="List Paragraph"/>
    <w:basedOn w:val="Normal"/>
    <w:uiPriority w:val="34"/>
    <w:qFormat/>
    <w:rsid w:val="00D82ACD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4472C4" w:themeColor="accent1"/>
      <w:sz w:val="26"/>
      <w:szCs w:val="18"/>
      <w:lang w:val="en-US" w:eastAsia="en-US"/>
    </w:rPr>
  </w:style>
  <w:style w:type="paragraph" w:customStyle="1" w:styleId="8BBF75B15E0C4988BA8EA84B9696200E">
    <w:name w:val="8BBF75B15E0C4988BA8EA84B9696200E"/>
  </w:style>
  <w:style w:type="paragraph" w:customStyle="1" w:styleId="4F735D2439C540D5ADC6E3A4A302C5A2">
    <w:name w:val="4F735D2439C540D5ADC6E3A4A302C5A2"/>
  </w:style>
  <w:style w:type="paragraph" w:customStyle="1" w:styleId="3A2561CB38824EE0A7A9D4356FD53B7C">
    <w:name w:val="3A2561CB38824EE0A7A9D4356FD53B7C"/>
  </w:style>
  <w:style w:type="paragraph" w:customStyle="1" w:styleId="36C9BE42CA024AB8B82740459F2EE785">
    <w:name w:val="36C9BE42CA024AB8B82740459F2EE785"/>
  </w:style>
  <w:style w:type="paragraph" w:customStyle="1" w:styleId="86852D85B3D14AAA96778C407F4EE3F7">
    <w:name w:val="86852D85B3D14AAA96778C407F4EE3F7"/>
  </w:style>
  <w:style w:type="paragraph" w:customStyle="1" w:styleId="AA4351AC22264114B1BE6AF42C5C8E0C">
    <w:name w:val="AA4351AC22264114B1BE6AF42C5C8E0C"/>
  </w:style>
  <w:style w:type="paragraph" w:customStyle="1" w:styleId="C61B0396D5324AD9A6F524F54736A210">
    <w:name w:val="C61B0396D5324AD9A6F524F54736A210"/>
  </w:style>
  <w:style w:type="paragraph" w:customStyle="1" w:styleId="10A8EA29C4204D4EA30A70D1D02C6DE8">
    <w:name w:val="10A8EA29C4204D4EA30A70D1D02C6DE8"/>
  </w:style>
  <w:style w:type="paragraph" w:customStyle="1" w:styleId="5C0562EDEF4348AC9663F4980CE7E614">
    <w:name w:val="5C0562EDEF4348AC9663F4980CE7E614"/>
  </w:style>
  <w:style w:type="paragraph" w:customStyle="1" w:styleId="FC21100C70B9448AB3A1DEB5E1A496D6">
    <w:name w:val="FC21100C70B9448AB3A1DEB5E1A496D6"/>
  </w:style>
  <w:style w:type="paragraph" w:customStyle="1" w:styleId="4CDC80A8A79641BAAE498FA56B4DC0B7">
    <w:name w:val="4CDC80A8A79641BAAE498FA56B4DC0B7"/>
  </w:style>
  <w:style w:type="paragraph" w:customStyle="1" w:styleId="52EDB7F23D224C3AB6428802BB99D2E8">
    <w:name w:val="52EDB7F23D224C3AB6428802BB99D2E8"/>
  </w:style>
  <w:style w:type="paragraph" w:customStyle="1" w:styleId="9B387BC7E5914BE6AF09891978D475CA">
    <w:name w:val="9B387BC7E5914BE6AF09891978D475CA"/>
  </w:style>
  <w:style w:type="paragraph" w:customStyle="1" w:styleId="DF6DEAD051974F41A06D6802A97142C1">
    <w:name w:val="DF6DEAD051974F41A06D6802A97142C1"/>
  </w:style>
  <w:style w:type="paragraph" w:customStyle="1" w:styleId="891D81AA39F9425A93D8D8905E34A115">
    <w:name w:val="891D81AA39F9425A93D8D8905E34A115"/>
  </w:style>
  <w:style w:type="paragraph" w:customStyle="1" w:styleId="2B59F9026ECB45659C43785CAD2BD6F2">
    <w:name w:val="2B59F9026ECB45659C43785CAD2BD6F2"/>
  </w:style>
  <w:style w:type="paragraph" w:customStyle="1" w:styleId="015E8C2E3C0048A1AE6B612A6D222999">
    <w:name w:val="015E8C2E3C0048A1AE6B612A6D222999"/>
  </w:style>
  <w:style w:type="paragraph" w:customStyle="1" w:styleId="79250B6AFC4F4A638978A9CE63073706">
    <w:name w:val="79250B6AFC4F4A638978A9CE63073706"/>
  </w:style>
  <w:style w:type="paragraph" w:customStyle="1" w:styleId="4956D625B12B4F91BE8C39F8FD3FF23C">
    <w:name w:val="4956D625B12B4F91BE8C39F8FD3FF23C"/>
    <w:rsid w:val="00854E60"/>
  </w:style>
  <w:style w:type="paragraph" w:customStyle="1" w:styleId="073689B5C16A49B9BBDC07D5CB75792B">
    <w:name w:val="073689B5C16A49B9BBDC07D5CB75792B"/>
    <w:rsid w:val="00854E60"/>
  </w:style>
  <w:style w:type="paragraph" w:customStyle="1" w:styleId="FD7B2ACE2F3A4A5EBFCBEE49497FCC6D">
    <w:name w:val="FD7B2ACE2F3A4A5EBFCBEE49497FCC6D"/>
    <w:rsid w:val="00854E60"/>
  </w:style>
  <w:style w:type="paragraph" w:customStyle="1" w:styleId="2D89B47240EC4BE4BD91D0DDECA6E705">
    <w:name w:val="2D89B47240EC4BE4BD91D0DDECA6E705"/>
    <w:rsid w:val="00854E60"/>
  </w:style>
  <w:style w:type="paragraph" w:customStyle="1" w:styleId="1280DF52150E4B32B0AE30FE3005DB03">
    <w:name w:val="1280DF52150E4B32B0AE30FE3005DB03"/>
    <w:rsid w:val="00854E60"/>
  </w:style>
  <w:style w:type="paragraph" w:customStyle="1" w:styleId="A89E907020E643B49EDF703A8D0F9D53">
    <w:name w:val="A89E907020E643B49EDF703A8D0F9D53"/>
    <w:rsid w:val="00854E60"/>
  </w:style>
  <w:style w:type="paragraph" w:customStyle="1" w:styleId="49C9676C7EAF44108A8ED5A1937C192D">
    <w:name w:val="49C9676C7EAF44108A8ED5A1937C192D"/>
    <w:rsid w:val="00854E60"/>
  </w:style>
  <w:style w:type="paragraph" w:customStyle="1" w:styleId="2FB029B677D04D8D9E6441D76645C9F8">
    <w:name w:val="2FB029B677D04D8D9E6441D76645C9F8"/>
    <w:rsid w:val="00854E60"/>
  </w:style>
  <w:style w:type="paragraph" w:customStyle="1" w:styleId="3421579DC30247CEB532BB41C4F0348C">
    <w:name w:val="3421579DC30247CEB532BB41C4F0348C"/>
    <w:rsid w:val="00854E60"/>
  </w:style>
  <w:style w:type="paragraph" w:customStyle="1" w:styleId="EE59CB84AAC74DC0BB75161856D335D1">
    <w:name w:val="EE59CB84AAC74DC0BB75161856D335D1"/>
    <w:rsid w:val="00854E60"/>
  </w:style>
  <w:style w:type="paragraph" w:customStyle="1" w:styleId="A0BA42EEE8474FFB80C3045910D8A9DF">
    <w:name w:val="A0BA42EEE8474FFB80C3045910D8A9DF"/>
    <w:rsid w:val="00854E60"/>
  </w:style>
  <w:style w:type="paragraph" w:customStyle="1" w:styleId="8E32C46CECED4342A796F7233A8AE09F">
    <w:name w:val="8E32C46CECED4342A796F7233A8AE09F"/>
    <w:rsid w:val="00854E60"/>
  </w:style>
  <w:style w:type="paragraph" w:customStyle="1" w:styleId="11AC086F491349EBBEC565FF5F588632">
    <w:name w:val="11AC086F491349EBBEC565FF5F588632"/>
    <w:rsid w:val="00854E60"/>
  </w:style>
  <w:style w:type="paragraph" w:customStyle="1" w:styleId="4902CA06A30E444FACA4C907FE7B0EF7">
    <w:name w:val="4902CA06A30E444FACA4C907FE7B0EF7"/>
    <w:rsid w:val="00854E60"/>
  </w:style>
  <w:style w:type="paragraph" w:customStyle="1" w:styleId="6BCED3D309CF40FCBC877960DE858FE1">
    <w:name w:val="6BCED3D309CF40FCBC877960DE858FE1"/>
    <w:rsid w:val="00854E60"/>
  </w:style>
  <w:style w:type="paragraph" w:customStyle="1" w:styleId="0D89470F7E88409DB14B98F8611BB43D">
    <w:name w:val="0D89470F7E88409DB14B98F8611BB43D"/>
    <w:rsid w:val="00854E60"/>
  </w:style>
  <w:style w:type="paragraph" w:customStyle="1" w:styleId="A1706D32520143EB980AA99B3A232584">
    <w:name w:val="A1706D32520143EB980AA99B3A232584"/>
    <w:rsid w:val="00854E60"/>
  </w:style>
  <w:style w:type="paragraph" w:customStyle="1" w:styleId="8CC45BE8DF454EBD8927060AA93B2D0A">
    <w:name w:val="8CC45BE8DF454EBD8927060AA93B2D0A"/>
    <w:rsid w:val="00854E60"/>
  </w:style>
  <w:style w:type="paragraph" w:customStyle="1" w:styleId="D2B9AF5CE3724FA5A6EC9B393A56E9F3">
    <w:name w:val="D2B9AF5CE3724FA5A6EC9B393A56E9F3"/>
    <w:rsid w:val="00854E60"/>
  </w:style>
  <w:style w:type="paragraph" w:customStyle="1" w:styleId="CF27EE5D0D184155B4F380524296B639">
    <w:name w:val="CF27EE5D0D184155B4F380524296B639"/>
    <w:rsid w:val="00854E60"/>
  </w:style>
  <w:style w:type="paragraph" w:customStyle="1" w:styleId="BE9C195A3F20478EAD110D5C3E356566">
    <w:name w:val="BE9C195A3F20478EAD110D5C3E356566"/>
    <w:rsid w:val="00854E60"/>
  </w:style>
  <w:style w:type="paragraph" w:customStyle="1" w:styleId="AB79CEF5CF354BAD9D3DDC75655E1024">
    <w:name w:val="AB79CEF5CF354BAD9D3DDC75655E1024"/>
    <w:rsid w:val="00854E60"/>
  </w:style>
  <w:style w:type="paragraph" w:customStyle="1" w:styleId="6C804CFB8399418BB72A98C2E5E53E39">
    <w:name w:val="6C804CFB8399418BB72A98C2E5E53E39"/>
    <w:rsid w:val="00854E60"/>
  </w:style>
  <w:style w:type="paragraph" w:customStyle="1" w:styleId="E7891665D07040B9BFEED97F3A312ACC">
    <w:name w:val="E7891665D07040B9BFEED97F3A312ACC"/>
    <w:rsid w:val="00854E60"/>
  </w:style>
  <w:style w:type="paragraph" w:customStyle="1" w:styleId="7069E2748679479C9CFFEBDE341BECD5">
    <w:name w:val="7069E2748679479C9CFFEBDE341BECD5"/>
    <w:rsid w:val="00854E60"/>
  </w:style>
  <w:style w:type="paragraph" w:customStyle="1" w:styleId="6FDCEE99994B411C90E6B105915B7F63">
    <w:name w:val="6FDCEE99994B411C90E6B105915B7F63"/>
    <w:rsid w:val="00854E60"/>
  </w:style>
  <w:style w:type="paragraph" w:customStyle="1" w:styleId="DE1821B095374484A7E8F8062930C094">
    <w:name w:val="DE1821B095374484A7E8F8062930C094"/>
    <w:rsid w:val="00854E60"/>
  </w:style>
  <w:style w:type="paragraph" w:customStyle="1" w:styleId="449B97A04868434CA5D04C7DC23F80E6">
    <w:name w:val="449B97A04868434CA5D04C7DC23F80E6"/>
    <w:rsid w:val="00854E60"/>
  </w:style>
  <w:style w:type="paragraph" w:customStyle="1" w:styleId="B7E347D6F7DB467BA4C35A38EC8F7170">
    <w:name w:val="B7E347D6F7DB467BA4C35A38EC8F7170"/>
    <w:rsid w:val="00854E60"/>
  </w:style>
  <w:style w:type="paragraph" w:customStyle="1" w:styleId="A122F5D31F7246D78C507648DDD1518E">
    <w:name w:val="A122F5D31F7246D78C507648DDD1518E"/>
    <w:rsid w:val="00854E60"/>
  </w:style>
  <w:style w:type="paragraph" w:customStyle="1" w:styleId="11C88F92B5164DCF8F8C84155D26487A">
    <w:name w:val="11C88F92B5164DCF8F8C84155D26487A"/>
    <w:rsid w:val="00854E60"/>
  </w:style>
  <w:style w:type="paragraph" w:customStyle="1" w:styleId="D2DAF1EA217343AABD4DD2039D186E3C">
    <w:name w:val="D2DAF1EA217343AABD4DD2039D186E3C"/>
    <w:rsid w:val="00854E60"/>
  </w:style>
  <w:style w:type="paragraph" w:customStyle="1" w:styleId="CEA6B3300E584FBDBE7E3AD1B3F4D59A">
    <w:name w:val="CEA6B3300E584FBDBE7E3AD1B3F4D59A"/>
    <w:rsid w:val="00854E60"/>
  </w:style>
  <w:style w:type="paragraph" w:customStyle="1" w:styleId="1AAF8CF7288B4D479504C4F5E02BAF27">
    <w:name w:val="1AAF8CF7288B4D479504C4F5E02BAF27"/>
    <w:rsid w:val="00854E60"/>
  </w:style>
  <w:style w:type="paragraph" w:customStyle="1" w:styleId="909FE2435AEE4E5A96259B7961CD61A5">
    <w:name w:val="909FE2435AEE4E5A96259B7961CD61A5"/>
    <w:rsid w:val="00854E60"/>
  </w:style>
  <w:style w:type="paragraph" w:customStyle="1" w:styleId="A32D7CDF4F4B4A4E999045B91B9E2C7C">
    <w:name w:val="A32D7CDF4F4B4A4E999045B91B9E2C7C"/>
    <w:rsid w:val="00854E60"/>
  </w:style>
  <w:style w:type="paragraph" w:customStyle="1" w:styleId="94C40210A3BB4B76940F6D5D957F0041">
    <w:name w:val="94C40210A3BB4B76940F6D5D957F0041"/>
    <w:rsid w:val="00854E60"/>
  </w:style>
  <w:style w:type="paragraph" w:customStyle="1" w:styleId="DE178912327548A9967012EE36707506">
    <w:name w:val="DE178912327548A9967012EE36707506"/>
    <w:rsid w:val="00854E60"/>
  </w:style>
  <w:style w:type="paragraph" w:customStyle="1" w:styleId="A476E4651D554BF981D3245D21260A52">
    <w:name w:val="A476E4651D554BF981D3245D21260A52"/>
    <w:rsid w:val="00854E60"/>
  </w:style>
  <w:style w:type="paragraph" w:customStyle="1" w:styleId="5AC236225F1F48A1BC408E1F8A1DD5C7">
    <w:name w:val="5AC236225F1F48A1BC408E1F8A1DD5C7"/>
    <w:rsid w:val="00854E60"/>
  </w:style>
  <w:style w:type="paragraph" w:customStyle="1" w:styleId="68D62D277ABD432BBB046165A4DF04F9">
    <w:name w:val="68D62D277ABD432BBB046165A4DF04F9"/>
    <w:rsid w:val="00854E60"/>
  </w:style>
  <w:style w:type="paragraph" w:customStyle="1" w:styleId="928120602C7B45DF9928DF10608352A2">
    <w:name w:val="928120602C7B45DF9928DF10608352A2"/>
    <w:rsid w:val="00854E60"/>
  </w:style>
  <w:style w:type="paragraph" w:customStyle="1" w:styleId="D556433AD8DE438F9F403EC4AB0285FE">
    <w:name w:val="D556433AD8DE438F9F403EC4AB0285FE"/>
    <w:rsid w:val="00854E60"/>
  </w:style>
  <w:style w:type="paragraph" w:customStyle="1" w:styleId="392957825B9D4A6CA724A2806BD06FA2">
    <w:name w:val="392957825B9D4A6CA724A2806BD06FA2"/>
    <w:rsid w:val="00854E60"/>
  </w:style>
  <w:style w:type="paragraph" w:customStyle="1" w:styleId="C0DC5EAF0BC24B7FAE6BCF84E9EE47B4">
    <w:name w:val="C0DC5EAF0BC24B7FAE6BCF84E9EE47B4"/>
    <w:rsid w:val="00854E60"/>
  </w:style>
  <w:style w:type="paragraph" w:customStyle="1" w:styleId="1090818B99BB4E0C99E20903B9D4DC6F">
    <w:name w:val="1090818B99BB4E0C99E20903B9D4DC6F"/>
    <w:rsid w:val="00854E60"/>
  </w:style>
  <w:style w:type="paragraph" w:customStyle="1" w:styleId="C278DF579EAF4FA4B3793C21C74A72F9">
    <w:name w:val="C278DF579EAF4FA4B3793C21C74A72F9"/>
    <w:rsid w:val="00854E60"/>
  </w:style>
  <w:style w:type="paragraph" w:customStyle="1" w:styleId="79FD03A567D843548B45497ECB195831">
    <w:name w:val="79FD03A567D843548B45497ECB195831"/>
    <w:rsid w:val="00854E60"/>
  </w:style>
  <w:style w:type="paragraph" w:customStyle="1" w:styleId="287F0BB5B4AA4924BD954CC120A4F63A">
    <w:name w:val="287F0BB5B4AA4924BD954CC120A4F63A"/>
    <w:rsid w:val="00854E60"/>
  </w:style>
  <w:style w:type="paragraph" w:customStyle="1" w:styleId="50C2F409953049E9A44176D775711E02">
    <w:name w:val="50C2F409953049E9A44176D775711E02"/>
    <w:rsid w:val="00854E60"/>
  </w:style>
  <w:style w:type="paragraph" w:customStyle="1" w:styleId="077AADDD2A824BCC83FAB7340C1D8A03">
    <w:name w:val="077AADDD2A824BCC83FAB7340C1D8A03"/>
    <w:rsid w:val="00854E60"/>
  </w:style>
  <w:style w:type="paragraph" w:customStyle="1" w:styleId="27A3E1076FF34F58BEB4426BB16886FD">
    <w:name w:val="27A3E1076FF34F58BEB4426BB16886FD"/>
    <w:rsid w:val="00854E60"/>
  </w:style>
  <w:style w:type="paragraph" w:customStyle="1" w:styleId="B44807E8F5A6457F9E6AA0B224F7F403">
    <w:name w:val="B44807E8F5A6457F9E6AA0B224F7F403"/>
    <w:rsid w:val="00854E60"/>
  </w:style>
  <w:style w:type="paragraph" w:customStyle="1" w:styleId="EF3E0F3CF7EB415EB30AF50EF5F67694">
    <w:name w:val="EF3E0F3CF7EB415EB30AF50EF5F67694"/>
    <w:rsid w:val="00854E60"/>
  </w:style>
  <w:style w:type="paragraph" w:customStyle="1" w:styleId="2C3FE74ED84A48F6AE30F09FBD782B16">
    <w:name w:val="2C3FE74ED84A48F6AE30F09FBD782B16"/>
    <w:rsid w:val="00854E60"/>
  </w:style>
  <w:style w:type="paragraph" w:customStyle="1" w:styleId="359D7CD8B02A488EA6EC02F3788AAA04">
    <w:name w:val="359D7CD8B02A488EA6EC02F3788AAA04"/>
    <w:rsid w:val="00854E60"/>
  </w:style>
  <w:style w:type="paragraph" w:customStyle="1" w:styleId="168CBD5B83B84D9789AADA8E0ED051BD">
    <w:name w:val="168CBD5B83B84D9789AADA8E0ED051BD"/>
    <w:rsid w:val="00854E60"/>
  </w:style>
  <w:style w:type="paragraph" w:customStyle="1" w:styleId="3034A05FAA6B479FA0811DFF353B4413">
    <w:name w:val="3034A05FAA6B479FA0811DFF353B4413"/>
    <w:rsid w:val="00854E60"/>
  </w:style>
  <w:style w:type="paragraph" w:customStyle="1" w:styleId="4EF585657DC848099E41801A7B94C5C6">
    <w:name w:val="4EF585657DC848099E41801A7B94C5C6"/>
    <w:rsid w:val="00854E60"/>
  </w:style>
  <w:style w:type="paragraph" w:customStyle="1" w:styleId="3499B878A9A34C1797C8CC19BFC33022">
    <w:name w:val="3499B878A9A34C1797C8CC19BFC33022"/>
    <w:rsid w:val="00854E60"/>
  </w:style>
  <w:style w:type="paragraph" w:customStyle="1" w:styleId="9BC176B4F377465E8374331672D82A63">
    <w:name w:val="9BC176B4F377465E8374331672D82A63"/>
    <w:rsid w:val="00854E60"/>
  </w:style>
  <w:style w:type="paragraph" w:customStyle="1" w:styleId="5F88E0EF03C74EB499AF292D9837B028">
    <w:name w:val="5F88E0EF03C74EB499AF292D9837B028"/>
    <w:rsid w:val="00854E60"/>
  </w:style>
  <w:style w:type="paragraph" w:customStyle="1" w:styleId="4E4AFC3DA47F4D37A42B9B42F6395645">
    <w:name w:val="4E4AFC3DA47F4D37A42B9B42F6395645"/>
    <w:rsid w:val="00854E60"/>
  </w:style>
  <w:style w:type="paragraph" w:customStyle="1" w:styleId="C9CC1E28684A43E49CBF72AC434ACF07">
    <w:name w:val="C9CC1E28684A43E49CBF72AC434ACF07"/>
    <w:rsid w:val="00854E60"/>
  </w:style>
  <w:style w:type="paragraph" w:customStyle="1" w:styleId="9CB4FFA6ED3D41D2B4E8CCD63CCA7F73">
    <w:name w:val="9CB4FFA6ED3D41D2B4E8CCD63CCA7F73"/>
    <w:rsid w:val="00854E60"/>
  </w:style>
  <w:style w:type="paragraph" w:customStyle="1" w:styleId="69BE8975FF66410EA58A451BAC637684">
    <w:name w:val="69BE8975FF66410EA58A451BAC637684"/>
    <w:rsid w:val="00854E60"/>
  </w:style>
  <w:style w:type="paragraph" w:customStyle="1" w:styleId="3DFAC8F898AC47D98D04C65B57846AC4">
    <w:name w:val="3DFAC8F898AC47D98D04C65B57846AC4"/>
    <w:rsid w:val="00854E60"/>
  </w:style>
  <w:style w:type="paragraph" w:customStyle="1" w:styleId="64863365594245FE8B3B0B5A3524E109">
    <w:name w:val="64863365594245FE8B3B0B5A3524E109"/>
    <w:rsid w:val="00854E60"/>
  </w:style>
  <w:style w:type="paragraph" w:customStyle="1" w:styleId="12A569C508E0479CADA1B61965EC5845">
    <w:name w:val="12A569C508E0479CADA1B61965EC5845"/>
    <w:rsid w:val="00854E60"/>
  </w:style>
  <w:style w:type="paragraph" w:customStyle="1" w:styleId="5D5B72407EE946A6B9C2774AF7093394">
    <w:name w:val="5D5B72407EE946A6B9C2774AF7093394"/>
    <w:rsid w:val="00854E60"/>
  </w:style>
  <w:style w:type="paragraph" w:customStyle="1" w:styleId="86619CF9898146E7930A80AE9177A838">
    <w:name w:val="86619CF9898146E7930A80AE9177A838"/>
    <w:rsid w:val="00854E60"/>
  </w:style>
  <w:style w:type="paragraph" w:customStyle="1" w:styleId="379FB8979607463EB98C82667D8274BD">
    <w:name w:val="379FB8979607463EB98C82667D8274BD"/>
    <w:rsid w:val="00854E60"/>
  </w:style>
  <w:style w:type="paragraph" w:customStyle="1" w:styleId="6331899C27D44E79924FCEAFB2FDF63E">
    <w:name w:val="6331899C27D44E79924FCEAFB2FDF63E"/>
    <w:rsid w:val="00854E60"/>
  </w:style>
  <w:style w:type="paragraph" w:customStyle="1" w:styleId="C765D537AC124B0CB4606EF5B9D1F187">
    <w:name w:val="C765D537AC124B0CB4606EF5B9D1F187"/>
    <w:rsid w:val="00854E60"/>
  </w:style>
  <w:style w:type="paragraph" w:customStyle="1" w:styleId="D1008EDB35AB4051B98A26990B147FDE">
    <w:name w:val="D1008EDB35AB4051B98A26990B147FDE"/>
    <w:rsid w:val="00854E60"/>
  </w:style>
  <w:style w:type="paragraph" w:customStyle="1" w:styleId="4B65E4C23E0546E19E5CA7033EC3B717">
    <w:name w:val="4B65E4C23E0546E19E5CA7033EC3B717"/>
    <w:rsid w:val="00854E60"/>
  </w:style>
  <w:style w:type="paragraph" w:customStyle="1" w:styleId="123E242088F348F2AF41A40B7A694DB7">
    <w:name w:val="123E242088F348F2AF41A40B7A694DB7"/>
    <w:rsid w:val="00854E60"/>
  </w:style>
  <w:style w:type="paragraph" w:customStyle="1" w:styleId="9FC0FC31E4B04C73BE912E226222E55F">
    <w:name w:val="9FC0FC31E4B04C73BE912E226222E55F"/>
    <w:rsid w:val="00854E60"/>
  </w:style>
  <w:style w:type="paragraph" w:customStyle="1" w:styleId="952E11FCBF81496493E27D517FA27B2A">
    <w:name w:val="952E11FCBF81496493E27D517FA27B2A"/>
    <w:rsid w:val="00854E60"/>
  </w:style>
  <w:style w:type="paragraph" w:customStyle="1" w:styleId="90F50DA60EC4458A9726B79BFADA1B43">
    <w:name w:val="90F50DA60EC4458A9726B79BFADA1B43"/>
    <w:rsid w:val="00854E60"/>
  </w:style>
  <w:style w:type="paragraph" w:customStyle="1" w:styleId="0CC2B3FD5EFE40DE8B280393E0BD8159">
    <w:name w:val="0CC2B3FD5EFE40DE8B280393E0BD8159"/>
    <w:rsid w:val="00D82ACD"/>
  </w:style>
  <w:style w:type="paragraph" w:customStyle="1" w:styleId="694ABE4B0864487495F767388BEB6D43">
    <w:name w:val="694ABE4B0864487495F767388BEB6D43"/>
    <w:rsid w:val="00D82ACD"/>
  </w:style>
  <w:style w:type="paragraph" w:customStyle="1" w:styleId="54F2C7BC88BE40FAA8B1912489F46476">
    <w:name w:val="54F2C7BC88BE40FAA8B1912489F46476"/>
    <w:rsid w:val="00D82ACD"/>
  </w:style>
  <w:style w:type="paragraph" w:customStyle="1" w:styleId="6E00AA7E3FF941B8B8A8DA1669C87907">
    <w:name w:val="6E00AA7E3FF941B8B8A8DA1669C87907"/>
    <w:rsid w:val="00D82ACD"/>
  </w:style>
  <w:style w:type="paragraph" w:customStyle="1" w:styleId="5A3D9E0FF923472E8ADFFA7419664686">
    <w:name w:val="5A3D9E0FF923472E8ADFFA7419664686"/>
    <w:rsid w:val="00D82ACD"/>
  </w:style>
  <w:style w:type="paragraph" w:customStyle="1" w:styleId="CE925979807448CDAD3AA21B9444D30D">
    <w:name w:val="CE925979807448CDAD3AA21B9444D30D"/>
    <w:rsid w:val="00D82ACD"/>
  </w:style>
  <w:style w:type="paragraph" w:customStyle="1" w:styleId="514465DB4B104BF8880736F34748060A">
    <w:name w:val="514465DB4B104BF8880736F34748060A"/>
    <w:rsid w:val="00D82ACD"/>
  </w:style>
  <w:style w:type="paragraph" w:customStyle="1" w:styleId="BA4E2CDFB1D1427EB7E350D46CC54C6E">
    <w:name w:val="BA4E2CDFB1D1427EB7E350D46CC54C6E"/>
    <w:rsid w:val="00D82ACD"/>
  </w:style>
  <w:style w:type="paragraph" w:customStyle="1" w:styleId="5B5F85443D224945ABAE590A224CD0AA">
    <w:name w:val="5B5F85443D224945ABAE590A224CD0AA"/>
    <w:rsid w:val="00D82ACD"/>
  </w:style>
  <w:style w:type="paragraph" w:customStyle="1" w:styleId="1194CBA8AA67436A82F34BBBACB459C6">
    <w:name w:val="1194CBA8AA67436A82F34BBBACB459C6"/>
    <w:rsid w:val="00D82ACD"/>
  </w:style>
  <w:style w:type="paragraph" w:customStyle="1" w:styleId="43C64BE9C2714A36B58DD67D58F41698">
    <w:name w:val="43C64BE9C2714A36B58DD67D58F41698"/>
    <w:rsid w:val="00D82ACD"/>
  </w:style>
  <w:style w:type="paragraph" w:customStyle="1" w:styleId="13FF586DFAAE48039AF169688AC17D86">
    <w:name w:val="13FF586DFAAE48039AF169688AC17D86"/>
    <w:rsid w:val="00D82ACD"/>
  </w:style>
  <w:style w:type="paragraph" w:customStyle="1" w:styleId="34E7ECCF874C413A972DD8E1AC1D0412">
    <w:name w:val="34E7ECCF874C413A972DD8E1AC1D0412"/>
    <w:rsid w:val="00D82ACD"/>
  </w:style>
  <w:style w:type="paragraph" w:customStyle="1" w:styleId="35F27C1E55194888A168F20F74744889">
    <w:name w:val="35F27C1E55194888A168F20F74744889"/>
    <w:rsid w:val="00D82ACD"/>
  </w:style>
  <w:style w:type="paragraph" w:customStyle="1" w:styleId="20F89F94052B42DAA5449D2B534ADC85">
    <w:name w:val="20F89F94052B42DAA5449D2B534ADC85"/>
    <w:rsid w:val="00D82ACD"/>
  </w:style>
  <w:style w:type="paragraph" w:customStyle="1" w:styleId="A72AF0F26F6B4018A4EE63EB0CD1E67A">
    <w:name w:val="A72AF0F26F6B4018A4EE63EB0CD1E67A"/>
    <w:rsid w:val="00D82ACD"/>
  </w:style>
  <w:style w:type="paragraph" w:customStyle="1" w:styleId="795F831A53BD49D5A3D4EAAA5B384E4D">
    <w:name w:val="795F831A53BD49D5A3D4EAAA5B384E4D"/>
    <w:rsid w:val="00D82ACD"/>
  </w:style>
  <w:style w:type="paragraph" w:customStyle="1" w:styleId="E5A5D8BC71F54ABAA9741DF33248C254">
    <w:name w:val="E5A5D8BC71F54ABAA9741DF33248C254"/>
    <w:rsid w:val="00D82ACD"/>
  </w:style>
  <w:style w:type="paragraph" w:customStyle="1" w:styleId="03D84BAE17544C30B24A7179CF81C7A4">
    <w:name w:val="03D84BAE17544C30B24A7179CF81C7A4"/>
    <w:rsid w:val="00D82ACD"/>
  </w:style>
  <w:style w:type="paragraph" w:customStyle="1" w:styleId="0C214522C09F4BD9A9DC26B4FFCBA269">
    <w:name w:val="0C214522C09F4BD9A9DC26B4FFCBA269"/>
    <w:rsid w:val="00D82ACD"/>
  </w:style>
  <w:style w:type="paragraph" w:customStyle="1" w:styleId="2393D0F4CE624007BC7A8D95553EFF3E">
    <w:name w:val="2393D0F4CE624007BC7A8D95553EFF3E"/>
    <w:rsid w:val="00D82A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83FA45-6C59-4963-AAE8-64ABD0FD4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</Template>
  <TotalTime>0</TotalTime>
  <Pages>1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2020-05-25T13:11:00Z</dcterms:created>
  <dcterms:modified xsi:type="dcterms:W3CDTF">2020-05-26T10:55:00Z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